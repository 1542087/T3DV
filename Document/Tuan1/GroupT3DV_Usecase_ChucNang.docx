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1DE8" w:rsidRPr="007A1DE8" w:rsidRDefault="00A23833" w:rsidP="00B17CEE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5C75B4">
        <w:rPr>
          <w:lang w:val="en-US"/>
        </w:rPr>
        <w:t xml:space="preserve">chức năng </w:t>
      </w:r>
      <w:bookmarkStart w:id="0" w:name="_GoBack"/>
      <w:bookmarkEnd w:id="0"/>
      <w:r w:rsidR="00F247F3">
        <w:rPr>
          <w:color w:val="0000FF"/>
          <w:lang w:val="en-US"/>
        </w:rPr>
        <w:t>Bank Management</w:t>
      </w: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17CEE">
        <w:rPr>
          <w:rFonts w:ascii="Arial" w:hAnsi="Arial"/>
          <w:color w:val="0000FF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17CEE" w:rsidRDefault="00F247F3" w:rsidP="00B17CE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1442107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Trịnh Văn Vinh</w:t>
      </w:r>
    </w:p>
    <w:p w:rsidR="00B17CEE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1542011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Trí Dũng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1542087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Trần Hữu Thành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1542094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Thạch Anh Tiến</w:t>
      </w:r>
    </w:p>
    <w:p w:rsidR="00F247F3" w:rsidRPr="00EA3812" w:rsidRDefault="00F247F3" w:rsidP="00F247F3">
      <w:pPr>
        <w:ind w:left="2160" w:firstLine="720"/>
        <w:rPr>
          <w:rFonts w:ascii="Arial" w:hAnsi="Arial" w:cs="Arial"/>
          <w:color w:val="0000FF"/>
          <w:sz w:val="30"/>
          <w:szCs w:val="30"/>
          <w:lang w:val="en-US"/>
        </w:rPr>
        <w:sectPr w:rsidR="00F247F3" w:rsidRPr="00EA3812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1542104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Minh Trung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575EA7" w:rsidP="00575EA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</w:t>
            </w:r>
            <w:r w:rsidR="00B17CEE" w:rsidRPr="00B761B3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03</w:t>
            </w:r>
            <w:r w:rsidR="00B17CEE" w:rsidRPr="00B761B3">
              <w:rPr>
                <w:rFonts w:eastAsia="SimSun"/>
                <w:lang w:val="en-US"/>
              </w:rPr>
              <w:t>/201</w:t>
            </w:r>
            <w:r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17C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761B3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Mô hình Use</w:t>
            </w:r>
            <w:r w:rsidR="00B17CEE" w:rsidRPr="00B761B3">
              <w:rPr>
                <w:rFonts w:eastAsia="SimSun"/>
                <w:lang w:val="en-US"/>
              </w:rPr>
              <w:t>Case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Default="002E4EBF" w:rsidP="002E4EB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  </w:t>
            </w:r>
            <w:r w:rsidRPr="00575EA7">
              <w:rPr>
                <w:rFonts w:eastAsia="SimSun"/>
                <w:lang w:val="en-US"/>
              </w:rPr>
              <w:t>Thạch Anh Tiến</w:t>
            </w:r>
            <w:r>
              <w:rPr>
                <w:rFonts w:eastAsia="SimSun"/>
                <w:lang w:val="en-US"/>
              </w:rPr>
              <w:t>,</w:t>
            </w:r>
          </w:p>
          <w:p w:rsidR="002E4EBF" w:rsidRDefault="002E4EBF" w:rsidP="00FF5B5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  Trần Hữu Thành</w:t>
            </w:r>
          </w:p>
          <w:p w:rsidR="00014D6E" w:rsidRPr="00B761B3" w:rsidRDefault="00014D6E" w:rsidP="00FF5B5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   Trịnh Văn Vinh.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5C75B4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</w:t>
            </w:r>
            <w:r w:rsidR="00575EA7" w:rsidRPr="00B761B3">
              <w:rPr>
                <w:rFonts w:eastAsia="SimSun"/>
                <w:lang w:val="en-US"/>
              </w:rPr>
              <w:t>/</w:t>
            </w:r>
            <w:r w:rsidR="00575EA7">
              <w:rPr>
                <w:rFonts w:eastAsia="SimSun"/>
                <w:lang w:val="en-US"/>
              </w:rPr>
              <w:t>03</w:t>
            </w:r>
            <w:r w:rsidR="00575EA7" w:rsidRPr="00B761B3">
              <w:rPr>
                <w:rFonts w:eastAsia="SimSun"/>
                <w:lang w:val="en-US"/>
              </w:rPr>
              <w:t>/201</w:t>
            </w:r>
            <w:r w:rsidR="00575EA7"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B761B3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1.1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B761B3" w:rsidRDefault="00B761B3" w:rsidP="00B761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Đặc tả Use Case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EA7" w:rsidRDefault="00575EA7" w:rsidP="00CB1984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  </w:t>
            </w:r>
            <w:r w:rsidRPr="00575EA7">
              <w:rPr>
                <w:rFonts w:eastAsia="SimSun"/>
                <w:lang w:val="en-US"/>
              </w:rPr>
              <w:t>Thạch Anh Tiến</w:t>
            </w:r>
          </w:p>
          <w:p w:rsidR="00B761B3" w:rsidRPr="00B761B3" w:rsidRDefault="00575EA7" w:rsidP="00CB1984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9F411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64679504" w:history="1">
        <w:r w:rsidR="009F4117" w:rsidRPr="006C50FC">
          <w:rPr>
            <w:rStyle w:val="Hyperlink"/>
            <w:noProof/>
          </w:rPr>
          <w:t>1.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  <w:lang w:val="en-US"/>
          </w:rPr>
          <w:t xml:space="preserve">Sơ đồ </w:t>
        </w:r>
        <w:r w:rsidR="009F4117" w:rsidRPr="006C50FC">
          <w:rPr>
            <w:rStyle w:val="Hyperlink"/>
            <w:noProof/>
          </w:rPr>
          <w:t>Use-case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_Toc464679504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3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05" w:history="1">
        <w:r w:rsidR="009F4117" w:rsidRPr="006C50FC">
          <w:rPr>
            <w:rStyle w:val="Hyperlink"/>
            <w:noProof/>
            <w:lang w:val="en-US"/>
          </w:rPr>
          <w:t>2.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  <w:lang w:val="en-US"/>
          </w:rPr>
          <w:t>Danh sách các Actor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_Toc464679505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3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06" w:history="1">
        <w:r w:rsidR="009F4117" w:rsidRPr="006C50FC">
          <w:rPr>
            <w:rStyle w:val="Hyperlink"/>
            <w:noProof/>
            <w:lang w:val="en-US"/>
          </w:rPr>
          <w:t>3.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  <w:lang w:val="en-US"/>
          </w:rPr>
          <w:t>Danh sách các Use-case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_Toc464679506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3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07" w:history="1">
        <w:r w:rsidR="009F4117" w:rsidRPr="006C50FC">
          <w:rPr>
            <w:rStyle w:val="Hyperlink"/>
            <w:noProof/>
          </w:rPr>
          <w:t>4.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>Đặc tả Use Case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_Toc464679507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4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08" w:history="1">
        <w:r w:rsidR="009F4117" w:rsidRPr="006C50FC">
          <w:rPr>
            <w:rStyle w:val="Hyperlink"/>
            <w:noProof/>
          </w:rPr>
          <w:t>4.1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B1459">
          <w:rPr>
            <w:rStyle w:val="Hyperlink"/>
            <w:noProof/>
          </w:rPr>
          <w:t>Use case  UC 1 Đăng nhập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_Toc464679508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4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09" w:history="1">
        <w:r w:rsidR="009F4117" w:rsidRPr="006C50FC">
          <w:rPr>
            <w:rStyle w:val="Hyperlink"/>
            <w:rFonts w:eastAsia="Calibri"/>
            <w:noProof/>
          </w:rPr>
          <w:t>4.2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 xml:space="preserve">Use case  UC 2 </w:t>
        </w:r>
        <w:r w:rsidR="009B1459">
          <w:rPr>
            <w:rStyle w:val="Hyperlink"/>
            <w:noProof/>
            <w:lang w:val="en-US"/>
          </w:rPr>
          <w:t>Cập nhật thông tin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_Toc464679509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4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0" w:history="1">
        <w:r w:rsidR="009F4117" w:rsidRPr="006C50FC">
          <w:rPr>
            <w:rStyle w:val="Hyperlink"/>
            <w:noProof/>
          </w:rPr>
          <w:t>4.3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 xml:space="preserve">Use Case UC 3 </w:t>
        </w:r>
        <w:r w:rsidR="009B1459">
          <w:rPr>
            <w:rStyle w:val="Hyperlink"/>
            <w:rFonts w:eastAsia="Calibri"/>
            <w:noProof/>
          </w:rPr>
          <w:t>Lập tài khoản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_Toc464679510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5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1" w:history="1">
        <w:r w:rsidR="009F4117" w:rsidRPr="006C50FC">
          <w:rPr>
            <w:rStyle w:val="Hyperlink"/>
            <w:noProof/>
          </w:rPr>
          <w:t>4.4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 xml:space="preserve">Use Case UC 4 </w:t>
        </w:r>
        <w:r w:rsidR="009B1459">
          <w:rPr>
            <w:rStyle w:val="Hyperlink"/>
            <w:noProof/>
            <w:lang w:val="en-US"/>
          </w:rPr>
          <w:t>Chuyển tiền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_Toc464679511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6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2" w:history="1">
        <w:r w:rsidR="009F4117" w:rsidRPr="006C50FC">
          <w:rPr>
            <w:rStyle w:val="Hyperlink"/>
            <w:noProof/>
          </w:rPr>
          <w:t>4.5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B1459">
          <w:rPr>
            <w:rStyle w:val="Hyperlink"/>
            <w:noProof/>
          </w:rPr>
          <w:t>Use Case UC 5 Rút tiền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_Toc464679512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6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3" w:history="1">
        <w:r w:rsidR="009F4117" w:rsidRPr="006C50FC">
          <w:rPr>
            <w:rStyle w:val="Hyperlink"/>
            <w:noProof/>
          </w:rPr>
          <w:t>4.6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 xml:space="preserve">Use Case UC 6 </w:t>
        </w:r>
        <w:r w:rsidR="009B1459">
          <w:rPr>
            <w:rStyle w:val="Hyperlink"/>
            <w:noProof/>
            <w:lang w:val="en-US"/>
          </w:rPr>
          <w:t>Thay đổi thông tin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_Toc464679513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7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4" w:history="1">
        <w:r w:rsidR="009F4117" w:rsidRPr="006C50FC">
          <w:rPr>
            <w:rStyle w:val="Hyperlink"/>
            <w:noProof/>
          </w:rPr>
          <w:t>4.7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B1459">
          <w:rPr>
            <w:rStyle w:val="Hyperlink"/>
            <w:noProof/>
          </w:rPr>
          <w:t>Use Case UC 7 Quản lí sổ tiết kiệm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_Toc464679514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7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5" w:history="1">
        <w:r w:rsidR="009F4117" w:rsidRPr="006C50FC">
          <w:rPr>
            <w:rStyle w:val="Hyperlink"/>
            <w:noProof/>
          </w:rPr>
          <w:t>4.8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B1459">
          <w:rPr>
            <w:rStyle w:val="Hyperlink"/>
            <w:noProof/>
          </w:rPr>
          <w:t xml:space="preserve">Use Case UC 8 </w:t>
        </w:r>
        <w:r w:rsidR="003F66CB" w:rsidRPr="003F66CB">
          <w:rPr>
            <w:rStyle w:val="Hyperlink"/>
            <w:noProof/>
          </w:rPr>
          <w:t>Lập sổ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_Toc464679515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8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6" w:history="1">
        <w:r w:rsidR="009F4117" w:rsidRPr="006C50FC">
          <w:rPr>
            <w:rStyle w:val="Hyperlink"/>
            <w:noProof/>
          </w:rPr>
          <w:t>4.9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>Use Case UC 9</w:t>
        </w:r>
        <w:r w:rsidR="003F66CB">
          <w:rPr>
            <w:rStyle w:val="Hyperlink"/>
            <w:noProof/>
            <w:lang w:val="en-US"/>
          </w:rPr>
          <w:t xml:space="preserve"> </w:t>
        </w:r>
        <w:r w:rsidR="003F66CB" w:rsidRPr="003F66CB">
          <w:rPr>
            <w:rStyle w:val="Hyperlink"/>
            <w:noProof/>
            <w:lang w:val="en-US"/>
          </w:rPr>
          <w:t>Rút sổ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_Toc464679516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9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7" w:history="1">
        <w:r w:rsidR="009F4117" w:rsidRPr="006C50FC">
          <w:rPr>
            <w:rStyle w:val="Hyperlink"/>
            <w:noProof/>
          </w:rPr>
          <w:t>4.10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>Use Case UC 10</w:t>
        </w:r>
        <w:r w:rsidR="003F66CB">
          <w:rPr>
            <w:rStyle w:val="Hyperlink"/>
            <w:noProof/>
            <w:lang w:val="en-US"/>
          </w:rPr>
          <w:t xml:space="preserve"> </w:t>
        </w:r>
        <w:r w:rsidR="003F66CB" w:rsidRPr="003F66CB">
          <w:rPr>
            <w:rStyle w:val="Hyperlink"/>
            <w:noProof/>
            <w:lang w:val="en-US"/>
          </w:rPr>
          <w:t>Xóa sổ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_Toc464679517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9</w:t>
        </w:r>
        <w:r w:rsidR="009F4117">
          <w:rPr>
            <w:noProof/>
            <w:webHidden/>
          </w:rPr>
          <w:fldChar w:fldCharType="end"/>
        </w:r>
      </w:hyperlink>
    </w:p>
    <w:p w:rsidR="009F4117" w:rsidRDefault="00F5226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64679518" w:history="1">
        <w:r w:rsidR="009F4117" w:rsidRPr="006C50FC">
          <w:rPr>
            <w:rStyle w:val="Hyperlink"/>
            <w:noProof/>
          </w:rPr>
          <w:t>4.11</w:t>
        </w:r>
        <w:r w:rsidR="009F41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F4117" w:rsidRPr="006C50FC">
          <w:rPr>
            <w:rStyle w:val="Hyperlink"/>
            <w:noProof/>
          </w:rPr>
          <w:t>Use Case UC 11</w:t>
        </w:r>
        <w:r w:rsidR="003F66CB">
          <w:rPr>
            <w:rStyle w:val="Hyperlink"/>
            <w:noProof/>
            <w:lang w:val="en-US"/>
          </w:rPr>
          <w:t xml:space="preserve"> Lập chi nhánh</w:t>
        </w:r>
        <w:r w:rsidR="009F4117">
          <w:rPr>
            <w:noProof/>
            <w:webHidden/>
          </w:rPr>
          <w:tab/>
        </w:r>
        <w:r w:rsidR="009F4117">
          <w:rPr>
            <w:noProof/>
            <w:webHidden/>
          </w:rPr>
          <w:fldChar w:fldCharType="begin"/>
        </w:r>
        <w:r w:rsidR="009F4117">
          <w:rPr>
            <w:noProof/>
            <w:webHidden/>
          </w:rPr>
          <w:instrText xml:space="preserve"> PAGEREF _Toc464679518 \h </w:instrText>
        </w:r>
        <w:r w:rsidR="009F4117">
          <w:rPr>
            <w:noProof/>
            <w:webHidden/>
          </w:rPr>
        </w:r>
        <w:r w:rsidR="009F4117">
          <w:rPr>
            <w:noProof/>
            <w:webHidden/>
          </w:rPr>
          <w:fldChar w:fldCharType="separate"/>
        </w:r>
        <w:r w:rsidR="009F4117">
          <w:rPr>
            <w:noProof/>
            <w:webHidden/>
          </w:rPr>
          <w:t>10</w:t>
        </w:r>
        <w:r w:rsidR="009F4117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64679504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9B1459" w:rsidP="00A23833">
      <w:pPr>
        <w:jc w:val="both"/>
      </w:pPr>
      <w:r>
        <w:rPr>
          <w:noProof/>
          <w:lang w:val="en-US" w:eastAsia="ja-JP"/>
        </w:rPr>
        <w:drawing>
          <wp:inline distT="0" distB="0" distL="0" distR="0">
            <wp:extent cx="5732145" cy="3817217"/>
            <wp:effectExtent l="0" t="0" r="1905" b="0"/>
            <wp:docPr id="7" name="Picture 7" descr="C:\Users\Anh Tien\AppData\Local\Microsoft\Windows\INetCache\Content.Word\17409811_1115713341890084_17552631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 Tien\AppData\Local\Microsoft\Windows\INetCache\Content.Word\17409811_1115713341890084_1755263150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64679505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17CEE" w:rsidRDefault="00B17CEE" w:rsidP="00B17CEE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9B1459" w:rsidRDefault="009B1459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B17CEE" w:rsidP="00B17CEE">
            <w:pPr>
              <w:jc w:val="both"/>
              <w:rPr>
                <w:rFonts w:eastAsia="SimSun"/>
                <w:szCs w:val="26"/>
                <w:lang w:val="en-US"/>
              </w:rPr>
            </w:pPr>
            <w:r w:rsidRPr="00B17CEE">
              <w:rPr>
                <w:rFonts w:eastAsia="SimSun"/>
                <w:szCs w:val="26"/>
              </w:rPr>
              <w:t xml:space="preserve">Thực hiện các chức năng </w:t>
            </w:r>
            <w:r w:rsidR="009B1459">
              <w:rPr>
                <w:rFonts w:eastAsia="SimSun"/>
                <w:szCs w:val="26"/>
                <w:lang w:val="en-US"/>
              </w:rPr>
              <w:t>quản lý tài khoản</w:t>
            </w:r>
          </w:p>
        </w:tc>
      </w:tr>
      <w:tr w:rsidR="009B1459" w:rsidRPr="008D3541" w:rsidTr="009B1459">
        <w:tc>
          <w:tcPr>
            <w:tcW w:w="763" w:type="dxa"/>
            <w:shd w:val="clear" w:color="auto" w:fill="auto"/>
          </w:tcPr>
          <w:p w:rsidR="009B1459" w:rsidRPr="00B17CEE" w:rsidRDefault="009B1459" w:rsidP="009B1459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9B1459" w:rsidRPr="009B1459" w:rsidRDefault="009B1459" w:rsidP="009B1459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Nhân viên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9B1459" w:rsidRPr="00B17CEE" w:rsidRDefault="009B1459" w:rsidP="009B1459">
            <w:pPr>
              <w:jc w:val="both"/>
              <w:rPr>
                <w:rFonts w:eastAsia="SimSun"/>
                <w:szCs w:val="26"/>
              </w:rPr>
            </w:pPr>
            <w:r w:rsidRPr="00B17CEE">
              <w:rPr>
                <w:rFonts w:eastAsia="SimSun"/>
                <w:szCs w:val="26"/>
              </w:rPr>
              <w:t>Tiếp nhận</w:t>
            </w:r>
            <w:r>
              <w:rPr>
                <w:rFonts w:eastAsia="SimSun"/>
                <w:szCs w:val="26"/>
                <w:lang w:val="en-US"/>
              </w:rPr>
              <w:t xml:space="preserve"> thông tin</w:t>
            </w:r>
            <w:r w:rsidRPr="00B17CEE">
              <w:rPr>
                <w:rFonts w:eastAsia="SimSun"/>
                <w:szCs w:val="26"/>
              </w:rPr>
              <w:t xml:space="preserve"> khách hàng</w:t>
            </w:r>
          </w:p>
        </w:tc>
      </w:tr>
      <w:tr w:rsidR="009B1459" w:rsidRPr="008D3541" w:rsidTr="009B1459">
        <w:tc>
          <w:tcPr>
            <w:tcW w:w="763" w:type="dxa"/>
            <w:shd w:val="clear" w:color="auto" w:fill="auto"/>
          </w:tcPr>
          <w:p w:rsidR="009B1459" w:rsidRPr="00B17CEE" w:rsidRDefault="009B1459" w:rsidP="009B1459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9B1459" w:rsidRPr="009B1459" w:rsidRDefault="009B1459" w:rsidP="009B1459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Trụ sở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9B1459" w:rsidRPr="009B1459" w:rsidRDefault="009B1459" w:rsidP="009B1459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 xml:space="preserve">Tiếp nhận thông tin từ nhân viên </w:t>
            </w:r>
          </w:p>
        </w:tc>
      </w:tr>
      <w:tr w:rsidR="009B1459" w:rsidRPr="008D3541" w:rsidTr="009B1459">
        <w:tc>
          <w:tcPr>
            <w:tcW w:w="763" w:type="dxa"/>
            <w:shd w:val="clear" w:color="auto" w:fill="auto"/>
          </w:tcPr>
          <w:p w:rsidR="009B1459" w:rsidRPr="00B17CEE" w:rsidRDefault="009B1459" w:rsidP="009B1459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9B1459" w:rsidRPr="009B1459" w:rsidRDefault="009B1459" w:rsidP="009B1459">
            <w:pPr>
              <w:jc w:val="both"/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9B1459" w:rsidRPr="009B1459" w:rsidRDefault="009B1459" w:rsidP="009B1459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Quản lý nhân viên ngân hang, lập chi nhánh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64679506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B17CEE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 w:rsidRPr="00B761B3">
              <w:rPr>
                <w:rFonts w:eastAsia="Calibri"/>
                <w:sz w:val="24"/>
                <w:szCs w:val="24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B761B3" w:rsidRDefault="00B17CEE" w:rsidP="00B17CEE">
            <w:pPr>
              <w:rPr>
                <w:rFonts w:eastAsia="SimSun"/>
                <w:szCs w:val="24"/>
              </w:rPr>
            </w:pPr>
            <w:r w:rsidRPr="00B761B3">
              <w:rPr>
                <w:rFonts w:eastAsia="SimSun"/>
                <w:szCs w:val="24"/>
              </w:rPr>
              <w:t>Đăng nhập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9B1459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Cập nhật thông tin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B17CEE" w:rsidP="00B17CEE">
            <w:pPr>
              <w:rPr>
                <w:rFonts w:eastAsia="SimSun"/>
                <w:szCs w:val="24"/>
                <w:lang w:val="en-US"/>
              </w:rPr>
            </w:pPr>
            <w:r w:rsidRPr="00B761B3">
              <w:rPr>
                <w:rFonts w:eastAsia="SimSun"/>
                <w:szCs w:val="24"/>
              </w:rPr>
              <w:t xml:space="preserve">Cập nhật lại thông tin </w:t>
            </w:r>
            <w:r w:rsidR="009B1459">
              <w:rPr>
                <w:rFonts w:eastAsia="SimSun"/>
                <w:szCs w:val="24"/>
                <w:lang w:val="en-US"/>
              </w:rPr>
              <w:t>khách hàng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9B1459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Lập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9B1459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tài khoản ngân hàng mới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9B1459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Chuyển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9B1459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Chuyển tiền sang một tài khoản khác</w:t>
            </w:r>
          </w:p>
        </w:tc>
      </w:tr>
      <w:tr w:rsidR="009B1459" w:rsidRPr="008D3541" w:rsidTr="009B1459">
        <w:tc>
          <w:tcPr>
            <w:tcW w:w="763" w:type="dxa"/>
            <w:shd w:val="clear" w:color="auto" w:fill="auto"/>
          </w:tcPr>
          <w:p w:rsidR="009B1459" w:rsidRPr="00B761B3" w:rsidRDefault="009B1459" w:rsidP="009B1459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9B1459" w:rsidRPr="00B761B3" w:rsidRDefault="009B1459" w:rsidP="009B1459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Rút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9B1459" w:rsidRPr="009B1459" w:rsidRDefault="009B1459" w:rsidP="009B1459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Rút tiền từ tài khoản cá nhân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9B1459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Thay đổi thông tin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9B1459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Thay đổi thông tin cá nhân của tài khoản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9B1459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Quản lý sổ tiết kiệm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9B1459" w:rsidRDefault="009B1459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Quản lý sổ tiết kiệm cá nhân</w:t>
            </w:r>
          </w:p>
        </w:tc>
      </w:tr>
      <w:tr w:rsidR="003F66CB" w:rsidRPr="008D3541" w:rsidTr="009B1459">
        <w:tc>
          <w:tcPr>
            <w:tcW w:w="763" w:type="dxa"/>
            <w:shd w:val="clear" w:color="auto" w:fill="auto"/>
          </w:tcPr>
          <w:p w:rsidR="003F66CB" w:rsidRPr="00B761B3" w:rsidRDefault="003F66CB" w:rsidP="003F66CB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3F66CB" w:rsidRPr="00B761B3" w:rsidRDefault="003F66CB" w:rsidP="003F66CB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Lập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3F66CB" w:rsidRPr="00CE43E2" w:rsidRDefault="003F66CB" w:rsidP="003F66CB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sổ tiết kiệm</w:t>
            </w:r>
          </w:p>
        </w:tc>
      </w:tr>
      <w:tr w:rsidR="003F66CB" w:rsidRPr="008D3541" w:rsidTr="009B1459">
        <w:tc>
          <w:tcPr>
            <w:tcW w:w="763" w:type="dxa"/>
            <w:shd w:val="clear" w:color="auto" w:fill="auto"/>
          </w:tcPr>
          <w:p w:rsidR="003F66CB" w:rsidRPr="00B761B3" w:rsidRDefault="003F66CB" w:rsidP="003F66CB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3F66CB" w:rsidRPr="00B761B3" w:rsidRDefault="003F66CB" w:rsidP="003F66CB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Rút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3F66CB" w:rsidRPr="00CE43E2" w:rsidRDefault="003F66CB" w:rsidP="003F66CB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Rút tiền trong sổ tiết kiệm</w:t>
            </w:r>
          </w:p>
        </w:tc>
      </w:tr>
      <w:tr w:rsidR="003F66CB" w:rsidRPr="008D3541" w:rsidTr="009B1459">
        <w:tc>
          <w:tcPr>
            <w:tcW w:w="763" w:type="dxa"/>
            <w:shd w:val="clear" w:color="auto" w:fill="auto"/>
          </w:tcPr>
          <w:p w:rsidR="003F66CB" w:rsidRPr="00B761B3" w:rsidRDefault="003F66CB" w:rsidP="003F66CB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3F66CB" w:rsidRPr="00B761B3" w:rsidRDefault="003F66CB" w:rsidP="003F66CB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Xóa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3F66CB" w:rsidRPr="00CE43E2" w:rsidRDefault="003F66CB" w:rsidP="003F66CB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Xóa, hủy sổ tiết kiệm</w:t>
            </w:r>
          </w:p>
        </w:tc>
      </w:tr>
      <w:tr w:rsidR="00B17CEE" w:rsidRPr="008D3541" w:rsidTr="009B1459">
        <w:tc>
          <w:tcPr>
            <w:tcW w:w="763" w:type="dxa"/>
            <w:shd w:val="clear" w:color="auto" w:fill="auto"/>
          </w:tcPr>
          <w:p w:rsidR="00B17CEE" w:rsidRPr="00B761B3" w:rsidRDefault="00B17CEE" w:rsidP="00B17CEE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17CEE" w:rsidRPr="00B761B3" w:rsidRDefault="003F66CB" w:rsidP="00B17CEE">
            <w:pPr>
              <w:pStyle w:val="ListParagrap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Lập chi nhánh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B17CEE" w:rsidRPr="00CE43E2" w:rsidRDefault="003F66CB" w:rsidP="00B17CEE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một chi nhánh mới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B17CEE" w:rsidRPr="00595B42" w:rsidRDefault="00B17CEE" w:rsidP="00B17CEE">
      <w:pPr>
        <w:pStyle w:val="Heading1"/>
      </w:pPr>
      <w:bookmarkStart w:id="9" w:name="_Toc438324698"/>
      <w:bookmarkStart w:id="10" w:name="_Toc464679507"/>
      <w:bookmarkEnd w:id="3"/>
      <w:bookmarkEnd w:id="4"/>
      <w:bookmarkEnd w:id="5"/>
      <w:bookmarkEnd w:id="6"/>
      <w:bookmarkEnd w:id="7"/>
      <w:r w:rsidRPr="00595B42">
        <w:lastRenderedPageBreak/>
        <w:t>Đặc tả Use Case</w:t>
      </w:r>
      <w:bookmarkEnd w:id="9"/>
      <w:bookmarkEnd w:id="10"/>
    </w:p>
    <w:p w:rsidR="00B17CEE" w:rsidRPr="00AD37FF" w:rsidRDefault="00B17CEE" w:rsidP="00B17CEE">
      <w:pPr>
        <w:pStyle w:val="Heading2"/>
      </w:pPr>
      <w:bookmarkStart w:id="11" w:name="_Toc464679508"/>
      <w:r w:rsidRPr="00595B42">
        <w:t>Use ca</w:t>
      </w:r>
      <w:r>
        <w:t>se  UC 1</w:t>
      </w:r>
      <w:r w:rsidRPr="00595B42">
        <w:t xml:space="preserve"> </w:t>
      </w:r>
      <w:bookmarkEnd w:id="11"/>
      <w:r w:rsidR="007E0E0C">
        <w:rPr>
          <w:lang w:val="en-US"/>
        </w:rPr>
        <w:t>Đăng nhập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rFonts w:eastAsia="SimSun"/>
                <w:b/>
                <w:color w:val="000000"/>
                <w:szCs w:val="26"/>
              </w:rPr>
            </w:pPr>
            <w:r>
              <w:rPr>
                <w:rFonts w:eastAsia="SimSun"/>
                <w:b/>
                <w:i/>
                <w:szCs w:val="26"/>
              </w:rPr>
              <w:t xml:space="preserve">UC </w:t>
            </w:r>
            <w:r w:rsidRPr="00595B42">
              <w:rPr>
                <w:rFonts w:eastAsia="SimSun"/>
                <w:b/>
                <w:i/>
                <w:szCs w:val="26"/>
              </w:rPr>
              <w:t xml:space="preserve">1 </w:t>
            </w:r>
            <w:r w:rsidR="007E0E0C">
              <w:rPr>
                <w:rFonts w:eastAsia="SimSun"/>
                <w:b/>
                <w:i/>
                <w:szCs w:val="26"/>
                <w:lang w:val="en-US"/>
              </w:rPr>
              <w:t>Đăng nhập</w:t>
            </w:r>
            <w:r>
              <w:rPr>
                <w:rFonts w:eastAsia="SimSun"/>
                <w:b/>
                <w:i/>
                <w:szCs w:val="26"/>
              </w:rPr>
              <w:t xml:space="preserve"> 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Pr="00595B42" w:rsidRDefault="00B17CEE" w:rsidP="009B1459">
            <w:pPr>
              <w:spacing w:line="240" w:lineRule="auto"/>
              <w:rPr>
                <w:rFonts w:eastAsia="SimSun"/>
                <w:i/>
                <w:color w:val="0000FF"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spacing w:line="240" w:lineRule="auto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Đăng nhập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Pr="00595B42" w:rsidRDefault="00B17CEE" w:rsidP="009B1459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CE43E2" w:rsidP="009B1459">
            <w:pPr>
              <w:spacing w:line="240" w:lineRule="auto"/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</w:t>
            </w:r>
            <w:r w:rsidR="00B17CEE" w:rsidRPr="00E57AB6">
              <w:rPr>
                <w:color w:val="000000"/>
                <w:szCs w:val="26"/>
              </w:rPr>
              <w:t xml:space="preserve"> phải đăng nhập để sử dụng các dịch vụ của hệ thống. Việc đăng nhập để đảm bảo người dùng đã được cấp quyền sử dụng hệ thống.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Pr="00595B42" w:rsidRDefault="00B17CEE" w:rsidP="009B1459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61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 w:rsidR="00CE43E2">
              <w:rPr>
                <w:color w:val="000000"/>
                <w:szCs w:val="26"/>
              </w:rPr>
              <w:t>nhân viên</w:t>
            </w:r>
            <w:r w:rsidRPr="00E57AB6">
              <w:rPr>
                <w:color w:val="000000"/>
                <w:szCs w:val="26"/>
              </w:rPr>
              <w:t xml:space="preserve"> chọn chức năng đăng nhập.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61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đăng nhập.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spacing w:line="240" w:lineRule="auto"/>
              <w:ind w:left="61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Nhập tên đăng nhập và mật khẩu.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612" w:right="-198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đăng nhập. 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61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chính (màn hình đăng nhập thành công).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720"/>
              </w:tabs>
              <w:spacing w:line="240" w:lineRule="auto"/>
              <w:ind w:left="612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Pr="00595B42" w:rsidRDefault="00B17CEE" w:rsidP="009B1459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spacing w:line="240" w:lineRule="auto"/>
              <w:ind w:right="-198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>A – Thông tin đăng nhập không hợp lệ</w:t>
            </w:r>
            <w:r w:rsidRPr="00E57AB6">
              <w:rPr>
                <w:color w:val="000000"/>
                <w:szCs w:val="26"/>
              </w:rPr>
              <w:t xml:space="preserve"> ( rẽ nhánh tại bước 4 khi người dùng nhập thông tin đăng nhập không hợp lệ).</w:t>
            </w:r>
          </w:p>
          <w:p w:rsidR="00B17CEE" w:rsidRPr="00E57AB6" w:rsidRDefault="00B17CEE" w:rsidP="005D31B9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 w:right="-198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hiển thị lại màn hình đăng nhập kèm theo thông báo lỗi tên đăng nhập + mật khẩu sai. </w:t>
            </w:r>
          </w:p>
          <w:p w:rsidR="00B17CEE" w:rsidRPr="00E57AB6" w:rsidRDefault="00B17CEE" w:rsidP="005D31B9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612" w:right="-198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 w:rsidR="0056677B"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Default="00B17CEE" w:rsidP="009B1459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Pr="0056677B" w:rsidRDefault="0056677B" w:rsidP="009B1459">
            <w:pPr>
              <w:rPr>
                <w:color w:val="0000FF"/>
                <w:szCs w:val="24"/>
                <w:lang w:val="en-US"/>
              </w:rPr>
            </w:pPr>
            <w:r w:rsidRPr="0056677B">
              <w:rPr>
                <w:szCs w:val="24"/>
                <w:lang w:val="en-US"/>
              </w:rPr>
              <w:t>Không có</w:t>
            </w:r>
          </w:p>
        </w:tc>
      </w:tr>
      <w:tr w:rsidR="00B17CEE" w:rsidRPr="0034668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Default="00B17CEE" w:rsidP="009B1459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CEE" w:rsidRDefault="00B17CEE" w:rsidP="009B1459">
            <w:pPr>
              <w:rPr>
                <w:i/>
                <w:color w:val="0000FF"/>
                <w:szCs w:val="24"/>
              </w:rPr>
            </w:pPr>
            <w:r w:rsidRPr="00E57AB6">
              <w:rPr>
                <w:rFonts w:eastAsia="SimSun"/>
                <w:color w:val="000000"/>
                <w:szCs w:val="26"/>
              </w:rPr>
              <w:t>Không có</w:t>
            </w:r>
          </w:p>
        </w:tc>
      </w:tr>
    </w:tbl>
    <w:p w:rsidR="00B17CEE" w:rsidRDefault="00B17CEE" w:rsidP="00B17CEE">
      <w:pPr>
        <w:pStyle w:val="Heading2"/>
        <w:rPr>
          <w:rFonts w:eastAsia="Calibri"/>
        </w:rPr>
      </w:pPr>
      <w:bookmarkStart w:id="12" w:name="_Toc464679509"/>
      <w:r>
        <w:t xml:space="preserve">Use case  UC </w:t>
      </w:r>
      <w:r w:rsidRPr="00595B42">
        <w:t>2</w:t>
      </w:r>
      <w:r>
        <w:t xml:space="preserve"> </w:t>
      </w:r>
      <w:bookmarkEnd w:id="12"/>
      <w:r w:rsidR="007E0E0C">
        <w:rPr>
          <w:rFonts w:eastAsia="Calibri"/>
          <w:lang w:val="en-US"/>
        </w:rPr>
        <w:t>Cập nhật thông tin</w:t>
      </w:r>
    </w:p>
    <w:p w:rsidR="00B17CEE" w:rsidRPr="00B17CEE" w:rsidRDefault="00B17CEE" w:rsidP="00B17CEE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110"/>
      </w:tblGrid>
      <w:tr w:rsidR="00B17CEE" w:rsidRPr="00595B42" w:rsidTr="009B1459">
        <w:tc>
          <w:tcPr>
            <w:tcW w:w="9108" w:type="dxa"/>
            <w:gridSpan w:val="2"/>
            <w:shd w:val="clear" w:color="auto" w:fill="000000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Pr="00E57AB6">
              <w:rPr>
                <w:b/>
                <w:i/>
                <w:color w:val="FFFFFF"/>
                <w:szCs w:val="26"/>
              </w:rPr>
              <w:t xml:space="preserve">2 </w:t>
            </w:r>
            <w:r w:rsidR="007E0E0C" w:rsidRPr="007E0E0C">
              <w:rPr>
                <w:rFonts w:eastAsia="Calibri"/>
                <w:b/>
                <w:i/>
                <w:szCs w:val="26"/>
              </w:rPr>
              <w:t>Cập nhật thông tin</w:t>
            </w:r>
          </w:p>
        </w:tc>
      </w:tr>
      <w:tr w:rsidR="00B17CEE" w:rsidRPr="00595B4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Tên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B17CEE" w:rsidRPr="00E57AB6" w:rsidRDefault="00CE43E2" w:rsidP="009B1459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Cập nhật</w:t>
            </w:r>
            <w:r w:rsidR="00B17CEE" w:rsidRPr="00E57AB6">
              <w:rPr>
                <w:color w:val="000000"/>
                <w:szCs w:val="26"/>
              </w:rPr>
              <w:t xml:space="preserve"> thông tin </w:t>
            </w:r>
          </w:p>
        </w:tc>
      </w:tr>
      <w:tr w:rsidR="00B17CEE" w:rsidRPr="00595B4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Tóm tắt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B17CEE" w:rsidRPr="00CE43E2" w:rsidRDefault="00CE43E2" w:rsidP="009B1459">
            <w:pPr>
              <w:spacing w:line="24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Nhân viên cập nhật thông tin lên trụ sở ngân hàng</w:t>
            </w:r>
          </w:p>
        </w:tc>
      </w:tr>
      <w:tr w:rsidR="00B17CEE" w:rsidRPr="00595B4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 w:rsidR="007E0E0C">
              <w:rPr>
                <w:color w:val="000000"/>
                <w:szCs w:val="26"/>
              </w:rPr>
              <w:t>khách hàng</w:t>
            </w:r>
            <w:r w:rsidRPr="00E57AB6">
              <w:rPr>
                <w:color w:val="000000"/>
                <w:szCs w:val="26"/>
              </w:rPr>
              <w:t xml:space="preserve"> </w:t>
            </w:r>
            <w:r w:rsidR="00CE43E2">
              <w:rPr>
                <w:color w:val="000000"/>
                <w:szCs w:val="26"/>
              </w:rPr>
              <w:t>sử dụng một hoặc nhiều chức năng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</w:t>
            </w:r>
            <w:r w:rsidR="007E0E0C">
              <w:rPr>
                <w:color w:val="000000"/>
                <w:szCs w:val="26"/>
              </w:rPr>
              <w:t>khách hàng đã cập nhật chức năng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B17CEE" w:rsidRPr="00E57AB6" w:rsidRDefault="007E0E0C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Cập nhật thông tin mà khách hàng đã sử dụng</w:t>
            </w:r>
            <w:r w:rsidR="00B17CEE" w:rsidRPr="00E57AB6">
              <w:rPr>
                <w:color w:val="000000"/>
                <w:szCs w:val="26"/>
              </w:rPr>
              <w:t>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thông báo cập nhật thông tin thành công.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7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8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</w:t>
            </w:r>
            <w:r w:rsidR="007E0E0C">
              <w:rPr>
                <w:color w:val="000000"/>
                <w:szCs w:val="26"/>
              </w:rPr>
              <w:t>nh cập nhật</w:t>
            </w:r>
            <w:r w:rsidRPr="00E57AB6">
              <w:rPr>
                <w:color w:val="000000"/>
                <w:szCs w:val="26"/>
              </w:rPr>
              <w:t xml:space="preserve"> thông tin</w:t>
            </w:r>
            <w:r w:rsidR="007E0E0C">
              <w:rPr>
                <w:color w:val="000000"/>
                <w:szCs w:val="26"/>
              </w:rPr>
              <w:t xml:space="preserve"> </w:t>
            </w:r>
            <w:r w:rsidRPr="00E57AB6">
              <w:rPr>
                <w:color w:val="000000"/>
                <w:szCs w:val="26"/>
              </w:rPr>
              <w:t>kèm theo thông báo lỗi.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8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 w:rsidR="0056677B"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B17CEE" w:rsidRPr="00595B4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szCs w:val="28"/>
              </w:rPr>
              <w:t>Điều kiện tiên quyết</w:t>
            </w:r>
          </w:p>
        </w:tc>
        <w:tc>
          <w:tcPr>
            <w:tcW w:w="7398" w:type="dxa"/>
            <w:shd w:val="clear" w:color="auto" w:fill="auto"/>
          </w:tcPr>
          <w:p w:rsidR="00B17CEE" w:rsidRPr="00E57AB6" w:rsidRDefault="007E0E0C" w:rsidP="009B1459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="00B17CEE"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B17CEE" w:rsidRPr="00346682" w:rsidTr="009B1459">
        <w:tc>
          <w:tcPr>
            <w:tcW w:w="1710" w:type="dxa"/>
            <w:shd w:val="clear" w:color="auto" w:fill="auto"/>
            <w:vAlign w:val="center"/>
          </w:tcPr>
          <w:p w:rsidR="00B17CEE" w:rsidRPr="00E57AB6" w:rsidRDefault="00B17CEE" w:rsidP="009B1459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98" w:type="dxa"/>
            <w:shd w:val="clear" w:color="auto" w:fill="auto"/>
          </w:tcPr>
          <w:p w:rsidR="00B17CEE" w:rsidRPr="00E57AB6" w:rsidRDefault="00B17CEE" w:rsidP="009B1459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17CEE" w:rsidP="00B17CEE">
      <w:pPr>
        <w:pStyle w:val="Heading2"/>
      </w:pPr>
      <w:bookmarkStart w:id="13" w:name="_Toc464679510"/>
      <w:r>
        <w:lastRenderedPageBreak/>
        <w:t xml:space="preserve">Use Case UC </w:t>
      </w:r>
      <w:r w:rsidRPr="00595B42">
        <w:t xml:space="preserve">3 </w:t>
      </w:r>
      <w:bookmarkEnd w:id="13"/>
      <w:r w:rsidR="007E0E0C">
        <w:rPr>
          <w:rFonts w:eastAsia="Calibri"/>
          <w:szCs w:val="26"/>
          <w:lang w:val="en-US"/>
        </w:rPr>
        <w:t>Lập tài khoản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B17CEE" w:rsidRPr="0056677B" w:rsidRDefault="00B17CEE" w:rsidP="009B1459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Pr="00E57AB6">
              <w:rPr>
                <w:b/>
                <w:i/>
                <w:color w:val="FFFFFF"/>
                <w:szCs w:val="26"/>
              </w:rPr>
              <w:t xml:space="preserve">3 </w:t>
            </w:r>
            <w:r w:rsidR="0056677B">
              <w:rPr>
                <w:rFonts w:eastAsia="Calibri"/>
                <w:b/>
                <w:i/>
                <w:szCs w:val="26"/>
                <w:lang w:val="en-US"/>
              </w:rPr>
              <w:t>Lập tài khoản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7E0E0C" w:rsidP="009B1459">
            <w:pPr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Lập</w:t>
            </w:r>
            <w:r w:rsidR="00B17CEE" w:rsidRPr="00E57AB6">
              <w:rPr>
                <w:color w:val="000000"/>
                <w:szCs w:val="26"/>
              </w:rPr>
              <w:t xml:space="preserve"> tài khoản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7E0E0C" w:rsidRDefault="007E0E0C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Khách hàng yêu cầu lập tài khoản đến nhân viên ngân hàng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 w:rsidR="007E0E0C">
              <w:rPr>
                <w:color w:val="000000"/>
                <w:szCs w:val="26"/>
              </w:rPr>
              <w:t>khách hàng yêu cầu nhân viên ngân hàng lập tài khoản</w:t>
            </w:r>
          </w:p>
          <w:p w:rsidR="00B17CEE" w:rsidRDefault="007E0E0C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 vào form yêu cầu của nhân viên ngân hàng</w:t>
            </w:r>
            <w:r w:rsidR="00B17CEE" w:rsidRPr="00E57AB6">
              <w:rPr>
                <w:color w:val="000000"/>
                <w:szCs w:val="26"/>
              </w:rPr>
              <w:t>.</w:t>
            </w:r>
          </w:p>
          <w:p w:rsidR="007E0E0C" w:rsidRDefault="007E0E0C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lập tài khoản của khách hàng vào hệ thống.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tài khoản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B17CEE" w:rsidRPr="00E57AB6" w:rsidRDefault="007E0E0C" w:rsidP="007E0E0C">
            <w:pPr>
              <w:pStyle w:val="ListParagraph"/>
              <w:widowControl/>
              <w:numPr>
                <w:ilvl w:val="0"/>
                <w:numId w:val="10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7E0E0C" w:rsidRPr="00595B42" w:rsidTr="00E83DCA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E0C" w:rsidRPr="00E57AB6" w:rsidRDefault="007E0E0C" w:rsidP="007E0E0C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0E0C" w:rsidRPr="00E57AB6" w:rsidRDefault="007E0E0C" w:rsidP="007E0E0C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8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</w:t>
            </w:r>
            <w:r>
              <w:rPr>
                <w:color w:val="000000"/>
                <w:szCs w:val="26"/>
              </w:rPr>
              <w:t xml:space="preserve">nh lập tài khoản </w:t>
            </w:r>
            <w:r w:rsidRPr="00E57AB6">
              <w:rPr>
                <w:color w:val="000000"/>
                <w:szCs w:val="26"/>
              </w:rPr>
              <w:t>kèm theo thông báo lỗi.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8"/>
              </w:numPr>
              <w:spacing w:after="200" w:line="240" w:lineRule="auto"/>
              <w:ind w:left="41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 w:rsidR="0056677B"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7E0E0C" w:rsidRPr="0034668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E0C" w:rsidRPr="00E57AB6" w:rsidRDefault="007E0E0C" w:rsidP="007E0E0C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E0C" w:rsidRPr="00E57AB6" w:rsidRDefault="007E0E0C" w:rsidP="007E0E0C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7E0E0C" w:rsidRPr="0034668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E0C" w:rsidRPr="00E57AB6" w:rsidRDefault="007E0E0C" w:rsidP="007E0E0C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E0C" w:rsidRPr="00E57AB6" w:rsidRDefault="007E0E0C" w:rsidP="007E0E0C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Default="00B17CEE">
      <w:pPr>
        <w:widowControl/>
        <w:spacing w:line="240" w:lineRule="auto"/>
        <w:rPr>
          <w:rFonts w:ascii="Arial" w:hAnsi="Arial"/>
          <w:b/>
          <w:sz w:val="20"/>
          <w:highlight w:val="lightGray"/>
        </w:rPr>
      </w:pPr>
      <w:r>
        <w:rPr>
          <w:highlight w:val="lightGray"/>
        </w:rPr>
        <w:br w:type="page"/>
      </w:r>
    </w:p>
    <w:p w:rsidR="00B17CEE" w:rsidRPr="00595B42" w:rsidRDefault="00B17CEE" w:rsidP="00B17CEE">
      <w:pPr>
        <w:pStyle w:val="Heading2"/>
      </w:pPr>
      <w:bookmarkStart w:id="14" w:name="_Toc464679511"/>
      <w:r>
        <w:lastRenderedPageBreak/>
        <w:t>Use Case UC 4</w:t>
      </w:r>
      <w:r w:rsidRPr="00595B42">
        <w:t xml:space="preserve"> </w:t>
      </w:r>
      <w:bookmarkEnd w:id="14"/>
      <w:r w:rsidR="007E0E0C">
        <w:rPr>
          <w:lang w:val="en-US"/>
        </w:rPr>
        <w:t>Chuyển tiền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E57AB6" w:rsidRDefault="00B17CEE" w:rsidP="009B1459">
            <w:pPr>
              <w:rPr>
                <w:rFonts w:eastAsia="SimSun"/>
                <w:b/>
                <w:i/>
                <w:color w:val="FFFFFF"/>
                <w:szCs w:val="26"/>
              </w:rPr>
            </w:pPr>
            <w:r w:rsidRPr="00595B42">
              <w:rPr>
                <w:szCs w:val="26"/>
              </w:rPr>
              <w:br w:type="page"/>
            </w:r>
            <w:r>
              <w:rPr>
                <w:b/>
                <w:i/>
                <w:color w:val="FFFFFF"/>
                <w:szCs w:val="26"/>
              </w:rPr>
              <w:t>UC 4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="007E0E0C" w:rsidRPr="007E0E0C">
              <w:rPr>
                <w:b/>
                <w:i/>
              </w:rPr>
              <w:t>Chuyển tiền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7E0E0C" w:rsidRDefault="007E0E0C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Chuyển tiền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7E0E0C" w:rsidRDefault="007E0E0C" w:rsidP="009B1459">
            <w:pPr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Chuyển tiền sang tài khoản khác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31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 xml:space="preserve">khách hàng yêu cầu nhân viên ngân hàng </w:t>
            </w:r>
            <w:r w:rsidR="0056677B">
              <w:rPr>
                <w:color w:val="000000"/>
                <w:szCs w:val="26"/>
              </w:rPr>
              <w:t>chuyển tiền</w:t>
            </w:r>
          </w:p>
          <w:p w:rsidR="007E0E0C" w:rsidRDefault="007E0E0C" w:rsidP="007E0E0C">
            <w:pPr>
              <w:pStyle w:val="ListParagraph"/>
              <w:widowControl/>
              <w:numPr>
                <w:ilvl w:val="0"/>
                <w:numId w:val="31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</w:t>
            </w:r>
            <w:r w:rsidR="0056677B">
              <w:rPr>
                <w:color w:val="000000"/>
                <w:szCs w:val="26"/>
              </w:rPr>
              <w:t xml:space="preserve"> chuyển tiền</w:t>
            </w:r>
            <w:r>
              <w:rPr>
                <w:color w:val="000000"/>
                <w:szCs w:val="26"/>
              </w:rPr>
              <w:t xml:space="preserve"> vào form yêu cầu của nhân viên ngân hàng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7E0E0C" w:rsidRDefault="007E0E0C" w:rsidP="007E0E0C">
            <w:pPr>
              <w:pStyle w:val="ListParagraph"/>
              <w:widowControl/>
              <w:numPr>
                <w:ilvl w:val="0"/>
                <w:numId w:val="31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Nhân viên ngân hàng </w:t>
            </w:r>
            <w:r w:rsidR="0056677B">
              <w:rPr>
                <w:color w:val="000000"/>
                <w:szCs w:val="26"/>
              </w:rPr>
              <w:t>nhập</w:t>
            </w:r>
            <w:r>
              <w:rPr>
                <w:color w:val="000000"/>
                <w:szCs w:val="26"/>
              </w:rPr>
              <w:t xml:space="preserve"> thông tin </w:t>
            </w:r>
            <w:r w:rsidR="0056677B">
              <w:rPr>
                <w:color w:val="000000"/>
                <w:szCs w:val="26"/>
              </w:rPr>
              <w:t>chuyển tiền</w:t>
            </w:r>
            <w:r>
              <w:rPr>
                <w:color w:val="000000"/>
                <w:szCs w:val="26"/>
              </w:rPr>
              <w:t xml:space="preserve"> của khách hàng</w:t>
            </w:r>
            <w:r w:rsidR="0056677B">
              <w:rPr>
                <w:color w:val="000000"/>
                <w:szCs w:val="26"/>
              </w:rPr>
              <w:t xml:space="preserve"> trong</w:t>
            </w:r>
            <w:r>
              <w:rPr>
                <w:color w:val="000000"/>
                <w:szCs w:val="26"/>
              </w:rPr>
              <w:t xml:space="preserve"> hệ thống.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31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7E0E0C" w:rsidRPr="00E57AB6" w:rsidRDefault="007E0E0C" w:rsidP="007E0E0C">
            <w:pPr>
              <w:pStyle w:val="ListParagraph"/>
              <w:widowControl/>
              <w:numPr>
                <w:ilvl w:val="0"/>
                <w:numId w:val="31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tài khoản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B17CEE" w:rsidRPr="00E57AB6" w:rsidRDefault="007E0E0C" w:rsidP="007E0E0C">
            <w:pPr>
              <w:pStyle w:val="ListParagraph"/>
              <w:numPr>
                <w:ilvl w:val="0"/>
                <w:numId w:val="31"/>
              </w:num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286AC6" w:rsidP="009B1459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  <w:u w:val="single"/>
              </w:rPr>
              <w:t>A</w:t>
            </w:r>
            <w:r w:rsidR="00B17CEE" w:rsidRPr="00E57AB6">
              <w:rPr>
                <w:b/>
                <w:color w:val="000000"/>
                <w:szCs w:val="26"/>
                <w:u w:val="single"/>
              </w:rPr>
              <w:t xml:space="preserve">. Thông tin nhập không hợp lệ </w:t>
            </w:r>
            <w:r w:rsidR="00B17CEE"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 w:rsidR="0056677B">
              <w:rPr>
                <w:color w:val="000000"/>
                <w:szCs w:val="26"/>
              </w:rPr>
              <w:t>chuyển tiền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B17CEE" w:rsidRPr="00286AC6" w:rsidRDefault="00B17CEE" w:rsidP="00286AC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 w:rsidR="0056677B"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286AC6" w:rsidRPr="00595B42" w:rsidTr="00213B1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286AC6" w:rsidRPr="005D0314" w:rsidTr="00213B1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17CEE" w:rsidP="00B17CEE">
      <w:pPr>
        <w:pStyle w:val="Heading2"/>
      </w:pPr>
      <w:bookmarkStart w:id="15" w:name="_Toc464679512"/>
      <w:r w:rsidRPr="00595B42">
        <w:t xml:space="preserve">Use Case </w:t>
      </w:r>
      <w:r>
        <w:t>UC 5</w:t>
      </w:r>
      <w:r w:rsidRPr="00595B42">
        <w:t xml:space="preserve"> </w:t>
      </w:r>
      <w:bookmarkEnd w:id="15"/>
      <w:r w:rsidR="00286AC6">
        <w:rPr>
          <w:lang w:val="en-US"/>
        </w:rPr>
        <w:t>Rút tiền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286AC6" w:rsidRDefault="00B17CEE" w:rsidP="00B17CEE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 w:rsidRPr="00E57AB6">
              <w:rPr>
                <w:b/>
                <w:i/>
                <w:color w:val="FFFFFF"/>
                <w:szCs w:val="26"/>
              </w:rPr>
              <w:t>UC</w:t>
            </w:r>
            <w:r>
              <w:rPr>
                <w:b/>
                <w:i/>
                <w:color w:val="FFFFFF"/>
                <w:szCs w:val="26"/>
                <w:lang w:val="en-US"/>
              </w:rPr>
              <w:t xml:space="preserve"> 5 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="00286AC6">
              <w:rPr>
                <w:lang w:val="en-US"/>
              </w:rPr>
              <w:t>Rút tiền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286AC6" w:rsidRDefault="00286AC6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286AC6" w:rsidRDefault="00286AC6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 từ tài khoản cá nhân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rút tiền</w:t>
            </w:r>
          </w:p>
          <w:p w:rsidR="00286AC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 rút tiền vào form yêu cầu của nhân viên ngân hàng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286AC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rút tiền của khách hàng trong hệ thống.</w:t>
            </w:r>
          </w:p>
          <w:p w:rsidR="00286AC6" w:rsidRPr="00E57AB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286AC6" w:rsidRPr="00E57AB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 w:rsidR="007B5091">
              <w:rPr>
                <w:color w:val="000000"/>
                <w:szCs w:val="26"/>
              </w:rPr>
              <w:t>thông tin rút tiền hợp lệ</w:t>
            </w:r>
            <w:r w:rsidRPr="00E57AB6">
              <w:rPr>
                <w:color w:val="000000"/>
                <w:szCs w:val="26"/>
              </w:rPr>
              <w:t>.</w:t>
            </w:r>
          </w:p>
          <w:p w:rsidR="00B17CEE" w:rsidRPr="00E57AB6" w:rsidRDefault="00286AC6" w:rsidP="00286AC6">
            <w:pPr>
              <w:pStyle w:val="ListParagraph"/>
              <w:widowControl/>
              <w:numPr>
                <w:ilvl w:val="0"/>
                <w:numId w:val="30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286AC6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A1.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286AC6" w:rsidRPr="00E57AB6" w:rsidRDefault="00286AC6" w:rsidP="00286AC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chuyển tiền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286AC6" w:rsidRPr="00286AC6" w:rsidRDefault="00286AC6" w:rsidP="00286AC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286AC6" w:rsidRPr="00595B42" w:rsidTr="001C38F7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</w:t>
            </w:r>
            <w:r>
              <w:rPr>
                <w:color w:val="000000"/>
                <w:szCs w:val="26"/>
              </w:rPr>
              <w:t>ng nhập thành công vào hệ thống</w:t>
            </w:r>
          </w:p>
        </w:tc>
      </w:tr>
      <w:tr w:rsidR="00286AC6" w:rsidRPr="005D0314" w:rsidTr="001C38F7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 xml:space="preserve">Các yêu cầu </w:t>
            </w: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6AC6" w:rsidRPr="00E57AB6" w:rsidRDefault="00286AC6" w:rsidP="00286AC6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S</w:t>
            </w:r>
            <w:r>
              <w:rPr>
                <w:color w:val="000000"/>
                <w:szCs w:val="26"/>
              </w:rPr>
              <w:t>ố tiền rút phải nhỏ hơn</w:t>
            </w:r>
            <w:r>
              <w:rPr>
                <w:color w:val="000000"/>
                <w:szCs w:val="26"/>
                <w:lang w:val="en-US"/>
              </w:rPr>
              <w:t xml:space="preserve"> hoặc bằng</w:t>
            </w:r>
            <w:r>
              <w:rPr>
                <w:color w:val="000000"/>
                <w:szCs w:val="26"/>
              </w:rPr>
              <w:t xml:space="preserve"> số tiền hiện có trong tài khoản</w:t>
            </w:r>
          </w:p>
        </w:tc>
      </w:tr>
    </w:tbl>
    <w:p w:rsidR="00B17CEE" w:rsidRPr="00595B42" w:rsidRDefault="00B17CEE" w:rsidP="00B17CEE">
      <w:pPr>
        <w:pStyle w:val="Heading2"/>
      </w:pPr>
      <w:bookmarkStart w:id="16" w:name="_Toc464679513"/>
      <w:r>
        <w:lastRenderedPageBreak/>
        <w:t>Use Case UC 6</w:t>
      </w:r>
      <w:r w:rsidRPr="00595B42">
        <w:t xml:space="preserve"> </w:t>
      </w:r>
      <w:bookmarkEnd w:id="16"/>
      <w:r w:rsidR="007B5091">
        <w:rPr>
          <w:lang w:val="en-US"/>
        </w:rPr>
        <w:t>Thay đổi thông tin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7B5091" w:rsidRDefault="00B17CEE" w:rsidP="009B1459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>UC 6</w:t>
            </w:r>
            <w:r w:rsidRPr="007B5091">
              <w:rPr>
                <w:b/>
                <w:i/>
                <w:color w:val="FFFFFF"/>
                <w:szCs w:val="26"/>
              </w:rPr>
              <w:t xml:space="preserve"> </w:t>
            </w:r>
            <w:r w:rsidR="007B5091" w:rsidRPr="007B5091">
              <w:rPr>
                <w:b/>
                <w:i/>
                <w:lang w:val="en-US"/>
              </w:rPr>
              <w:t>Thay đổi thông tin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7B5091" w:rsidP="009B1459">
            <w:pPr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Thay đổi thông tin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7B5091" w:rsidRDefault="007B5091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Khách hàng yêu cầu thay đổi thông tin cá nhân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091" w:rsidRPr="00E57AB6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thay đổi thông tin cá nhân</w:t>
            </w:r>
          </w:p>
          <w:p w:rsidR="007B5091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Khách hàng điền những thông tin cần thay đổi vào form của nhân viên ngân hàng cung cấp </w:t>
            </w:r>
          </w:p>
          <w:p w:rsidR="007B5091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Nhân viên ngân hàng nhập thông tin </w:t>
            </w:r>
            <w:r w:rsidR="00A85464">
              <w:rPr>
                <w:color w:val="000000"/>
                <w:szCs w:val="26"/>
              </w:rPr>
              <w:t>cần thay đổi</w:t>
            </w:r>
            <w:r>
              <w:rPr>
                <w:color w:val="000000"/>
                <w:szCs w:val="26"/>
              </w:rPr>
              <w:t xml:space="preserve"> của khách hàng trong hệ thống.</w:t>
            </w:r>
          </w:p>
          <w:p w:rsidR="007B5091" w:rsidRPr="00E57AB6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7B5091" w:rsidRPr="00E57AB6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 w:rsidR="00A85464">
              <w:rPr>
                <w:color w:val="000000"/>
                <w:szCs w:val="26"/>
              </w:rPr>
              <w:t>thay đổi thông tin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B17CEE" w:rsidRPr="00E57AB6" w:rsidRDefault="007B5091" w:rsidP="007B5091">
            <w:pPr>
              <w:pStyle w:val="ListParagraph"/>
              <w:widowControl/>
              <w:numPr>
                <w:ilvl w:val="0"/>
                <w:numId w:val="28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 –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nhân viên quản lý nhập thông tin không hợp lệ).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29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hình cập nhật thông tin loại phòng kèm theo thông báo lỗi.</w:t>
            </w:r>
          </w:p>
          <w:p w:rsidR="00B17CEE" w:rsidRPr="00E57AB6" w:rsidRDefault="00B17CEE" w:rsidP="005D31B9">
            <w:pPr>
              <w:pStyle w:val="ListParagraph"/>
              <w:numPr>
                <w:ilvl w:val="0"/>
                <w:numId w:val="29"/>
              </w:num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 w:rsidR="00A85464"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A85464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5464" w:rsidRPr="00E57AB6" w:rsidRDefault="00A85464" w:rsidP="00A85464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5464" w:rsidRPr="00A85464" w:rsidRDefault="00A85464" w:rsidP="00A85464">
            <w:pPr>
              <w:spacing w:line="24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Hiển thị thông tin khách hàng.</w:t>
            </w:r>
          </w:p>
        </w:tc>
      </w:tr>
      <w:tr w:rsidR="00B17CEE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thông báo </w:t>
            </w:r>
            <w:r w:rsidR="00A85464">
              <w:rPr>
                <w:color w:val="000000"/>
                <w:szCs w:val="26"/>
                <w:lang w:val="en-US"/>
              </w:rPr>
              <w:t>thay đổi</w:t>
            </w:r>
            <w:r w:rsidRPr="00E57AB6">
              <w:rPr>
                <w:color w:val="000000"/>
                <w:szCs w:val="26"/>
              </w:rPr>
              <w:t xml:space="preserve"> thành công </w:t>
            </w:r>
            <w:r w:rsidR="00A85464">
              <w:rPr>
                <w:color w:val="000000"/>
                <w:szCs w:val="26"/>
                <w:lang w:val="en-US"/>
              </w:rPr>
              <w:t>thông tin khách hàng</w:t>
            </w:r>
            <w:r w:rsidRPr="00E57AB6">
              <w:rPr>
                <w:color w:val="000000"/>
                <w:szCs w:val="26"/>
              </w:rPr>
              <w:t>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761B3" w:rsidP="00B761B3">
      <w:pPr>
        <w:pStyle w:val="Heading2"/>
      </w:pPr>
      <w:bookmarkStart w:id="17" w:name="_Toc464679514"/>
      <w:r>
        <w:t>Use Case UC 7</w:t>
      </w:r>
      <w:r w:rsidR="00B17CEE" w:rsidRPr="00595B42">
        <w:t xml:space="preserve"> </w:t>
      </w:r>
      <w:bookmarkEnd w:id="17"/>
      <w:r w:rsidR="00A85464">
        <w:rPr>
          <w:lang w:val="en-US"/>
        </w:rPr>
        <w:t>Quản lí sổ tiết kiệm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E57AB6" w:rsidRDefault="00B761B3" w:rsidP="009B1459">
            <w:pPr>
              <w:rPr>
                <w:rFonts w:eastAsia="SimSun"/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>UC 7</w:t>
            </w:r>
            <w:r w:rsidR="00B17CEE"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="00A85464" w:rsidRPr="00A85464">
              <w:rPr>
                <w:b/>
                <w:i/>
              </w:rPr>
              <w:t>Quản lí sổ tiết kiệm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A85464" w:rsidRDefault="00A85464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Quản lí sổ tiết kiệm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A85464" w:rsidRDefault="00A85464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Khách hàng quản lí sổ tiết kiệm cá nhân</w:t>
            </w:r>
            <w:r w:rsidR="00B352BE">
              <w:rPr>
                <w:color w:val="000000"/>
                <w:szCs w:val="26"/>
                <w:lang w:val="en-US"/>
              </w:rPr>
              <w:t xml:space="preserve"> 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26"/>
              </w:numPr>
              <w:spacing w:after="200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 w:rsidR="00B352BE">
              <w:rPr>
                <w:color w:val="000000"/>
                <w:szCs w:val="26"/>
              </w:rPr>
              <w:t>khách hàng yêu cầu quản lí sổ tiết kiệm của mình</w:t>
            </w:r>
          </w:p>
          <w:p w:rsidR="003F66CB" w:rsidRDefault="003F66CB" w:rsidP="003F66CB">
            <w:pPr>
              <w:pStyle w:val="ListParagraph"/>
              <w:widowControl/>
              <w:numPr>
                <w:ilvl w:val="0"/>
                <w:numId w:val="26"/>
              </w:numPr>
              <w:spacing w:after="200"/>
              <w:ind w:left="43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yêu cầu một trong các chắc năng của quản lí sổ tiết kiệm</w:t>
            </w:r>
          </w:p>
          <w:p w:rsidR="00B17CEE" w:rsidRPr="00E57AB6" w:rsidRDefault="00B17CEE" w:rsidP="003F66CB">
            <w:pPr>
              <w:pStyle w:val="ListParagraph"/>
              <w:widowControl/>
              <w:numPr>
                <w:ilvl w:val="0"/>
                <w:numId w:val="26"/>
              </w:numPr>
              <w:spacing w:after="200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</w:t>
            </w:r>
          </w:p>
        </w:tc>
      </w:tr>
      <w:tr w:rsidR="00B17CEE" w:rsidRPr="00595B42" w:rsidTr="003F66CB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3F66CB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Không có</w:t>
            </w:r>
          </w:p>
        </w:tc>
      </w:tr>
      <w:tr w:rsidR="00B17CEE" w:rsidRPr="00595B42" w:rsidTr="003F66CB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Không có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EE" w:rsidRPr="00E57AB6" w:rsidRDefault="00B17CEE" w:rsidP="009B1459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761B3" w:rsidP="00B761B3">
      <w:pPr>
        <w:pStyle w:val="Heading2"/>
      </w:pPr>
      <w:bookmarkStart w:id="18" w:name="_Toc464679515"/>
      <w:r>
        <w:t>Use Case UC 8</w:t>
      </w:r>
      <w:r w:rsidR="00B17CEE">
        <w:t xml:space="preserve"> </w:t>
      </w:r>
      <w:bookmarkEnd w:id="18"/>
      <w:r w:rsidR="003F66CB">
        <w:rPr>
          <w:lang w:val="en-US"/>
        </w:rPr>
        <w:t>Lập sổ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B17CEE" w:rsidRPr="003F66CB" w:rsidRDefault="00B17CEE" w:rsidP="00B761B3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 w:rsidRPr="00595B42">
              <w:rPr>
                <w:szCs w:val="26"/>
              </w:rPr>
              <w:br w:type="page"/>
            </w:r>
            <w:r w:rsidR="00B761B3">
              <w:rPr>
                <w:b/>
                <w:i/>
                <w:color w:val="FFFFFF"/>
                <w:szCs w:val="26"/>
              </w:rPr>
              <w:t>UC 8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="003F66CB">
              <w:rPr>
                <w:lang w:val="en-US"/>
              </w:rPr>
              <w:t>Lập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9B1459">
            <w:pPr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sổ tiết kiệm mới khi khách hàng chưa có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3F66C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</w:t>
            </w:r>
            <w:r w:rsidR="003F66CB">
              <w:rPr>
                <w:color w:val="000000"/>
                <w:szCs w:val="26"/>
              </w:rPr>
              <w:t>khi khách hàng yêu cầu nhân viên ngân hàng lập sổ tiết kiệm</w:t>
            </w:r>
          </w:p>
          <w:p w:rsidR="003F66CB" w:rsidRDefault="003F66CB" w:rsidP="003F66CB">
            <w:pPr>
              <w:pStyle w:val="ListParagraph"/>
              <w:widowControl/>
              <w:numPr>
                <w:ilvl w:val="0"/>
                <w:numId w:val="12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Khách hàng điền những thông tin của sổ tiết kiệm vào form của nhân viên ngân hàng cung cấp </w:t>
            </w:r>
          </w:p>
          <w:p w:rsidR="003F66CB" w:rsidRDefault="003F66CB" w:rsidP="003F66CB">
            <w:pPr>
              <w:pStyle w:val="ListParagraph"/>
              <w:widowControl/>
              <w:numPr>
                <w:ilvl w:val="0"/>
                <w:numId w:val="12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trong hệ thống.</w:t>
            </w:r>
          </w:p>
          <w:p w:rsidR="003F66CB" w:rsidRPr="00E57AB6" w:rsidRDefault="003F66CB" w:rsidP="003F66CB">
            <w:pPr>
              <w:pStyle w:val="ListParagraph"/>
              <w:widowControl/>
              <w:numPr>
                <w:ilvl w:val="0"/>
                <w:numId w:val="12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3F66CB" w:rsidRPr="00E57AB6" w:rsidRDefault="003F66CB" w:rsidP="003F66CB">
            <w:pPr>
              <w:pStyle w:val="ListParagraph"/>
              <w:widowControl/>
              <w:numPr>
                <w:ilvl w:val="0"/>
                <w:numId w:val="12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sổ tiết kiệm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B17CEE" w:rsidRPr="00E57AB6" w:rsidRDefault="003F66CB" w:rsidP="003F66C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B17CEE" w:rsidRPr="00E57AB6" w:rsidRDefault="00B17CEE" w:rsidP="005D31B9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 w:rsidR="003F66CB"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B17CEE" w:rsidRPr="00E57AB6" w:rsidRDefault="003F66CB" w:rsidP="005D31B9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ind w:left="432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Quay lại bước 4</w:t>
            </w:r>
            <w:r w:rsidR="00B17CEE"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B17CEE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B17CEE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3F66CB" w:rsidRDefault="003F66CB" w:rsidP="009B1459">
            <w:pPr>
              <w:spacing w:line="240" w:lineRule="auto"/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mới được tạo trong CSDL.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761B3" w:rsidP="00B761B3">
      <w:pPr>
        <w:pStyle w:val="Heading2"/>
      </w:pPr>
      <w:bookmarkStart w:id="19" w:name="_Toc464679516"/>
      <w:r>
        <w:t>Use Case UC 9</w:t>
      </w:r>
      <w:r w:rsidR="00B17CEE">
        <w:t xml:space="preserve"> </w:t>
      </w:r>
      <w:r w:rsidR="003F66CB">
        <w:t>Rút sổ</w:t>
      </w:r>
      <w:bookmarkEnd w:id="19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E57AB6" w:rsidRDefault="00B761B3" w:rsidP="009B1459">
            <w:pPr>
              <w:jc w:val="both"/>
              <w:rPr>
                <w:rFonts w:eastAsia="SimSun"/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>UC 9</w:t>
            </w:r>
            <w:r w:rsidR="00B17CEE"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="003F66CB" w:rsidRPr="007F7B54">
              <w:rPr>
                <w:b/>
                <w:i/>
              </w:rPr>
              <w:t>Rút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3F66CB" w:rsidRDefault="003F66CB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7F7B54" w:rsidRDefault="007F7B54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 trong sổ tiết kiệm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7B54" w:rsidRPr="00E57AB6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rút tiền trong sổ tiết kiệm</w:t>
            </w:r>
          </w:p>
          <w:p w:rsidR="007F7B54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gửi sổ tiết kiệm cho nhân viên ngân hàng</w:t>
            </w:r>
            <w:r w:rsidR="00EE0630">
              <w:rPr>
                <w:color w:val="000000"/>
                <w:szCs w:val="26"/>
              </w:rPr>
              <w:t xml:space="preserve"> và yêu cầu số tiền cần rút</w:t>
            </w:r>
          </w:p>
          <w:p w:rsidR="007F7B54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vào hệ thống.</w:t>
            </w:r>
          </w:p>
          <w:p w:rsidR="007F7B54" w:rsidRPr="00E57AB6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7F7B54" w:rsidRPr="00E57AB6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 xml:space="preserve">thông tin sổ tiết kiệm hợp lệ và số </w:t>
            </w:r>
            <w:r>
              <w:rPr>
                <w:color w:val="000000"/>
                <w:szCs w:val="26"/>
              </w:rPr>
              <w:lastRenderedPageBreak/>
              <w:t>tiền muốn rút</w:t>
            </w:r>
            <w:r w:rsidRPr="00E57AB6">
              <w:rPr>
                <w:color w:val="000000"/>
                <w:szCs w:val="26"/>
              </w:rPr>
              <w:t>.</w:t>
            </w:r>
          </w:p>
          <w:p w:rsidR="00B17CEE" w:rsidRPr="00E57AB6" w:rsidRDefault="007F7B54" w:rsidP="007F7B54">
            <w:pPr>
              <w:pStyle w:val="ListParagraph"/>
              <w:widowControl/>
              <w:numPr>
                <w:ilvl w:val="0"/>
                <w:numId w:val="25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B17CEE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EE0630" w:rsidP="009B1459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B17CEE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E0630" w:rsidRDefault="00EE0630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được rút thành công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B17CEE" w:rsidRPr="00595B42" w:rsidRDefault="00B761B3" w:rsidP="00B761B3">
      <w:pPr>
        <w:pStyle w:val="Heading2"/>
      </w:pPr>
      <w:bookmarkStart w:id="20" w:name="_Toc464679517"/>
      <w:r>
        <w:t>Use Case UC 10</w:t>
      </w:r>
      <w:r w:rsidR="00B17CEE">
        <w:t xml:space="preserve"> </w:t>
      </w:r>
      <w:bookmarkEnd w:id="20"/>
      <w:r w:rsidR="00EE0630">
        <w:rPr>
          <w:lang w:val="en-US"/>
        </w:rPr>
        <w:t>Xóa sổ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B17CEE" w:rsidRPr="00595B42" w:rsidTr="009B1459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B17CEE" w:rsidRPr="00EE0630" w:rsidRDefault="00B761B3" w:rsidP="009B1459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>UC 10</w:t>
            </w:r>
            <w:r w:rsidR="00B17CEE" w:rsidRPr="00EE0630">
              <w:rPr>
                <w:b/>
                <w:i/>
                <w:color w:val="FFFFFF"/>
                <w:szCs w:val="26"/>
              </w:rPr>
              <w:t xml:space="preserve"> </w:t>
            </w:r>
            <w:r w:rsidR="00EE0630" w:rsidRPr="00EE0630">
              <w:rPr>
                <w:b/>
                <w:i/>
                <w:lang w:val="en-US"/>
              </w:rPr>
              <w:t>Xóa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E0630" w:rsidRDefault="00EE0630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Xóa sổ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E0630" w:rsidRDefault="00EE0630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Xóa, hủy sổ tiết kiệm khỏi tài khoản cá nhân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hủy sổ tiết kiệm</w:t>
            </w:r>
          </w:p>
          <w:p w:rsidR="00EE0630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gửi sổ tiết kiệm cho nhân viên ngân hàng và yêu cầu hủy sổ</w:t>
            </w:r>
          </w:p>
          <w:p w:rsidR="00EE0630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vào hệ thống và chọn chức năng hủy sổ.</w:t>
            </w:r>
          </w:p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vừa </w:t>
            </w:r>
            <w:r>
              <w:rPr>
                <w:color w:val="000000"/>
                <w:szCs w:val="26"/>
              </w:rPr>
              <w:t>yêu cầu</w:t>
            </w:r>
            <w:r w:rsidRPr="00E57AB6">
              <w:rPr>
                <w:color w:val="000000"/>
                <w:szCs w:val="26"/>
              </w:rPr>
              <w:t>.</w:t>
            </w:r>
          </w:p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</w:t>
            </w:r>
            <w:r>
              <w:rPr>
                <w:color w:val="000000"/>
                <w:szCs w:val="26"/>
              </w:rPr>
              <w:t>báo hủy sổ tiết kiệm thành công</w:t>
            </w:r>
          </w:p>
          <w:p w:rsidR="00B17CEE" w:rsidRPr="00E57AB6" w:rsidRDefault="00EE0630" w:rsidP="00EE0630">
            <w:pPr>
              <w:pStyle w:val="ListParagraph"/>
              <w:widowControl/>
              <w:numPr>
                <w:ilvl w:val="0"/>
                <w:numId w:val="23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EE0630" w:rsidRDefault="00EE0630" w:rsidP="00EE0630">
            <w:pPr>
              <w:pStyle w:val="ListParagraph"/>
              <w:widowControl/>
              <w:numPr>
                <w:ilvl w:val="0"/>
                <w:numId w:val="37"/>
              </w:num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B17CEE" w:rsidRPr="00EE0630" w:rsidRDefault="00EE0630" w:rsidP="00EE0630">
            <w:pPr>
              <w:pStyle w:val="ListParagraph"/>
              <w:widowControl/>
              <w:numPr>
                <w:ilvl w:val="0"/>
                <w:numId w:val="37"/>
              </w:numPr>
              <w:spacing w:line="240" w:lineRule="auto"/>
              <w:rPr>
                <w:color w:val="000000"/>
                <w:szCs w:val="26"/>
              </w:rPr>
            </w:pPr>
            <w:r w:rsidRPr="00EE0630">
              <w:rPr>
                <w:color w:val="000000"/>
                <w:szCs w:val="26"/>
              </w:rPr>
              <w:t>Quay lại bước 4 trong dòng sự kiện chính.</w:t>
            </w:r>
          </w:p>
        </w:tc>
      </w:tr>
      <w:tr w:rsidR="00B17CEE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EE0630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EE0630" w:rsidRPr="005D0314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E0630" w:rsidRDefault="00EE0630" w:rsidP="00EE0630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được hủy thành công</w:t>
            </w:r>
          </w:p>
        </w:tc>
      </w:tr>
      <w:tr w:rsidR="00EE0630" w:rsidRPr="00595B42" w:rsidTr="009B1459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0630" w:rsidRPr="00E57AB6" w:rsidRDefault="00EE0630" w:rsidP="00EE0630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EE0630" w:rsidRDefault="00EE0630" w:rsidP="00EE0630">
      <w:pPr>
        <w:pStyle w:val="Heading2"/>
        <w:numPr>
          <w:ilvl w:val="0"/>
          <w:numId w:val="0"/>
        </w:numPr>
      </w:pPr>
      <w:bookmarkStart w:id="21" w:name="_Toc464679518"/>
    </w:p>
    <w:p w:rsidR="00B17CEE" w:rsidRPr="00595B42" w:rsidRDefault="00B761B3" w:rsidP="00B761B3">
      <w:pPr>
        <w:pStyle w:val="Heading2"/>
      </w:pPr>
      <w:r>
        <w:t>Use Case UC 11</w:t>
      </w:r>
      <w:r w:rsidR="00B17CEE">
        <w:t xml:space="preserve"> </w:t>
      </w:r>
      <w:bookmarkEnd w:id="21"/>
      <w:r w:rsidR="00EE0630">
        <w:rPr>
          <w:lang w:val="en-US"/>
        </w:rPr>
        <w:t>Lập chi nhánh</w:t>
      </w:r>
    </w:p>
    <w:tbl>
      <w:tblPr>
        <w:tblW w:w="900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90"/>
      </w:tblGrid>
      <w:tr w:rsidR="00B17CEE" w:rsidRPr="00595B42" w:rsidTr="00EE0630">
        <w:trPr>
          <w:trHeight w:val="344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</w:tcPr>
          <w:p w:rsidR="00B17CEE" w:rsidRPr="00EE0630" w:rsidRDefault="00B761B3" w:rsidP="009B1459">
            <w:pPr>
              <w:rPr>
                <w:b/>
                <w:i/>
                <w:szCs w:val="26"/>
                <w:lang w:val="en-US"/>
              </w:rPr>
            </w:pPr>
            <w:r>
              <w:rPr>
                <w:b/>
                <w:i/>
                <w:szCs w:val="26"/>
              </w:rPr>
              <w:t>UC 11</w:t>
            </w:r>
            <w:r w:rsidR="00B17CEE" w:rsidRPr="00595B42">
              <w:rPr>
                <w:b/>
                <w:i/>
                <w:szCs w:val="26"/>
              </w:rPr>
              <w:t xml:space="preserve"> </w:t>
            </w:r>
            <w:r w:rsidR="00EE0630">
              <w:rPr>
                <w:b/>
                <w:i/>
                <w:lang w:val="en-US"/>
              </w:rPr>
              <w:t>Lập chi nhánh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color w:val="0000FF"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E0630" w:rsidRDefault="00EE0630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chi nhánh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E0630" w:rsidRDefault="00EE0630" w:rsidP="009B1459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Giám đốc lập chi nhánh mới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giám đốc cần lập một chi nhánh mới để mở rộng qui mô ngân hàng</w:t>
            </w:r>
          </w:p>
          <w:p w:rsidR="00EE0630" w:rsidRDefault="00EE0630" w:rsidP="00EE0630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Giám đốc điền tất cả thông tin của chi nhánh cần lập vào hệ thống</w:t>
            </w:r>
          </w:p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6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vừa </w:t>
            </w:r>
            <w:r>
              <w:rPr>
                <w:color w:val="000000"/>
                <w:szCs w:val="26"/>
              </w:rPr>
              <w:t>nhập</w:t>
            </w:r>
          </w:p>
          <w:p w:rsidR="00EE0630" w:rsidRPr="00E57AB6" w:rsidRDefault="00EE0630" w:rsidP="00EE0630">
            <w:pPr>
              <w:pStyle w:val="ListParagraph"/>
              <w:widowControl/>
              <w:numPr>
                <w:ilvl w:val="0"/>
                <w:numId w:val="6"/>
              </w:numPr>
              <w:spacing w:after="200"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</w:t>
            </w:r>
            <w:r>
              <w:rPr>
                <w:color w:val="000000"/>
                <w:szCs w:val="26"/>
              </w:rPr>
              <w:t>báo lập chi nhánh thành công</w:t>
            </w:r>
          </w:p>
          <w:p w:rsidR="00B17CEE" w:rsidRPr="00E57AB6" w:rsidRDefault="00EE0630" w:rsidP="00EE0630">
            <w:pPr>
              <w:pStyle w:val="BodyText"/>
              <w:numPr>
                <w:ilvl w:val="0"/>
                <w:numId w:val="6"/>
              </w:numPr>
              <w:spacing w:line="276" w:lineRule="auto"/>
              <w:rPr>
                <w:rFonts w:eastAsia="SimSun"/>
                <w:color w:val="000000"/>
                <w:sz w:val="26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630" w:rsidRPr="00E57AB6" w:rsidRDefault="00EE0630" w:rsidP="00EE0630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 xml:space="preserve">(rẽ nhánh tại bước </w:t>
            </w:r>
            <w:r>
              <w:rPr>
                <w:color w:val="000000"/>
                <w:szCs w:val="26"/>
                <w:lang w:val="en-US"/>
              </w:rPr>
              <w:t>3</w:t>
            </w:r>
            <w:r w:rsidRPr="00E57AB6">
              <w:rPr>
                <w:color w:val="000000"/>
                <w:szCs w:val="26"/>
              </w:rPr>
              <w:t>, khi người dùng nhập thông tin không hợp lệ)</w:t>
            </w:r>
          </w:p>
          <w:p w:rsidR="00EE0630" w:rsidRPr="00EE0630" w:rsidRDefault="00EE0630" w:rsidP="00EE0630">
            <w:pPr>
              <w:pStyle w:val="ListParagraph"/>
              <w:widowControl/>
              <w:numPr>
                <w:ilvl w:val="0"/>
                <w:numId w:val="38"/>
              </w:numPr>
              <w:spacing w:line="240" w:lineRule="auto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B17CEE" w:rsidRPr="00EE0630" w:rsidRDefault="00EE0630" w:rsidP="00EE0630">
            <w:pPr>
              <w:pStyle w:val="ListParagraph"/>
              <w:widowControl/>
              <w:numPr>
                <w:ilvl w:val="0"/>
                <w:numId w:val="38"/>
              </w:numPr>
              <w:spacing w:line="240" w:lineRule="auto"/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Quay lại bước 3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rFonts w:eastAsia="SimSun"/>
                <w:color w:val="000000"/>
                <w:szCs w:val="26"/>
              </w:rPr>
            </w:pPr>
            <w:r w:rsidRPr="00E57AB6">
              <w:rPr>
                <w:rFonts w:eastAsia="SimSun"/>
                <w:color w:val="000000"/>
                <w:szCs w:val="26"/>
              </w:rPr>
              <w:t>Không có.</w:t>
            </w:r>
          </w:p>
        </w:tc>
      </w:tr>
      <w:tr w:rsidR="00B17CEE" w:rsidRPr="005D0314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Trạng thái hệ thống khi bắt đầu Use-case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E0630" w:rsidRDefault="00EE0630" w:rsidP="009B145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Giám đốc đăng nhập thành công vào hệ thống</w:t>
            </w:r>
          </w:p>
        </w:tc>
      </w:tr>
      <w:tr w:rsidR="00B17CEE" w:rsidRPr="005D0314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rFonts w:eastAsia="SimSun"/>
                <w:i/>
                <w:szCs w:val="26"/>
              </w:rPr>
            </w:pPr>
            <w:r w:rsidRPr="00595B42">
              <w:rPr>
                <w:i/>
                <w:szCs w:val="26"/>
              </w:rPr>
              <w:t>Trạng thái hệ thống sau khi Use-case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E0630" w:rsidRDefault="00EE0630" w:rsidP="009B1459">
            <w:pPr>
              <w:widowControl/>
              <w:spacing w:line="36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Màn hình hệ thống hiển thị lập chi nhánh thành công</w:t>
            </w:r>
          </w:p>
        </w:tc>
      </w:tr>
      <w:tr w:rsidR="00B17CEE" w:rsidRPr="00595B42" w:rsidTr="00EE0630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595B42" w:rsidRDefault="00B17CEE" w:rsidP="009B1459">
            <w:pPr>
              <w:rPr>
                <w:i/>
                <w:szCs w:val="26"/>
              </w:rPr>
            </w:pPr>
            <w:r w:rsidRPr="00595B42">
              <w:rPr>
                <w:i/>
                <w:szCs w:val="26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E" w:rsidRPr="00E57AB6" w:rsidRDefault="00B17CEE" w:rsidP="009B1459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có.</w:t>
            </w:r>
          </w:p>
        </w:tc>
      </w:tr>
    </w:tbl>
    <w:p w:rsidR="00B17CEE" w:rsidRPr="00B17CEE" w:rsidRDefault="00B17CEE" w:rsidP="007B5091">
      <w:pPr>
        <w:pStyle w:val="Heading2"/>
        <w:numPr>
          <w:ilvl w:val="0"/>
          <w:numId w:val="0"/>
        </w:numPr>
        <w:rPr>
          <w:lang w:val="en-US"/>
        </w:rPr>
      </w:pPr>
    </w:p>
    <w:sectPr w:rsidR="00B17CEE" w:rsidRPr="00B17CEE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66" w:rsidRDefault="00F52266">
      <w:r>
        <w:separator/>
      </w:r>
    </w:p>
  </w:endnote>
  <w:endnote w:type="continuationSeparator" w:id="0">
    <w:p w:rsidR="00F52266" w:rsidRDefault="00F5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 wp14:anchorId="4F62DADD" wp14:editId="1E732CA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B1459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9B1459" w:rsidRPr="007A1DE8" w:rsidRDefault="009B1459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9776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9B1459" w:rsidRPr="00B871C5" w:rsidRDefault="009B1459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C75B4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9B1459" w:rsidRDefault="009B1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66" w:rsidRDefault="00F52266">
      <w:r>
        <w:separator/>
      </w:r>
    </w:p>
  </w:footnote>
  <w:footnote w:type="continuationSeparator" w:id="0">
    <w:p w:rsidR="00F52266" w:rsidRDefault="00F52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 w:rsidP="009B1459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431AAF" wp14:editId="566358F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FD99E" id="Freeform 1" o:spid="_x0000_s1026" style="position:absolute;margin-left:0;margin-top:0;width:93.15pt;height:81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72576" behindDoc="0" locked="0" layoutInCell="1" allowOverlap="1" wp14:anchorId="3C5988E0" wp14:editId="51E4BE3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1459" w:rsidRDefault="009B1459" w:rsidP="009B1459">
    <w:pPr>
      <w:pStyle w:val="Title"/>
      <w:rPr>
        <w:lang w:val="en-US"/>
      </w:rPr>
    </w:pPr>
  </w:p>
  <w:p w:rsidR="009B1459" w:rsidRPr="003B1A2B" w:rsidRDefault="009B1459" w:rsidP="009B1459">
    <w:pPr>
      <w:rPr>
        <w:lang w:val="en-US"/>
      </w:rPr>
    </w:pPr>
  </w:p>
  <w:p w:rsidR="009B1459" w:rsidRPr="00F247F3" w:rsidRDefault="00F52266" w:rsidP="00F247F3">
    <w:pPr>
      <w:pStyle w:val="Header"/>
      <w:jc w:val="center"/>
      <w:rPr>
        <w:rFonts w:eastAsia="Tahoma"/>
        <w:sz w:val="48"/>
        <w:szCs w:val="48"/>
      </w:rPr>
    </w:pPr>
    <w:hyperlink r:id="rId2" w:history="1">
      <w:r w:rsidR="009B1459" w:rsidRPr="00F247F3">
        <w:rPr>
          <w:rStyle w:val="Hyperlink"/>
          <w:rFonts w:ascii="Helvetica" w:hAnsi="Helvetica" w:cs="Helvetica"/>
          <w:b/>
          <w:bCs/>
          <w:color w:val="000000"/>
          <w:sz w:val="48"/>
          <w:szCs w:val="48"/>
        </w:rPr>
        <w:t>Phát triển hệ thống thông tin hiện đại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r w:rsidRPr="004257CD">
      <w:rPr>
        <w:noProof/>
        <w:lang w:val="en-US" w:eastAsia="ja-JP"/>
      </w:rPr>
      <w:drawing>
        <wp:anchor distT="0" distB="0" distL="114300" distR="114300" simplePos="0" relativeHeight="25165926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1459" w:rsidTr="008D3541">
      <w:tc>
        <w:tcPr>
          <w:tcW w:w="6623" w:type="dxa"/>
          <w:shd w:val="clear" w:color="auto" w:fill="auto"/>
        </w:tcPr>
        <w:p w:rsidR="009B1459" w:rsidRPr="008D3541" w:rsidRDefault="009B145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Bank Management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9B1459" w:rsidTr="008D3541">
      <w:tc>
        <w:tcPr>
          <w:tcW w:w="6623" w:type="dxa"/>
          <w:shd w:val="clear" w:color="auto" w:fill="auto"/>
        </w:tcPr>
        <w:p w:rsidR="009B1459" w:rsidRPr="008D3541" w:rsidRDefault="009B145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 w:rsidP="00B17CE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C75B4">
            <w:rPr>
              <w:color w:val="0000FF"/>
              <w:lang w:val="en-US"/>
            </w:rPr>
            <w:t>20</w:t>
          </w:r>
          <w:r>
            <w:rPr>
              <w:color w:val="0000FF"/>
              <w:lang w:val="en-US"/>
            </w:rPr>
            <w:t>/3/2017</w:t>
          </w:r>
        </w:p>
      </w:tc>
    </w:tr>
  </w:tbl>
  <w:p w:rsidR="009B1459" w:rsidRPr="007A1DE8" w:rsidRDefault="009B14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B0A1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40A76"/>
    <w:multiLevelType w:val="hybridMultilevel"/>
    <w:tmpl w:val="03869F96"/>
    <w:lvl w:ilvl="0" w:tplc="D3C6F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84C7F"/>
    <w:multiLevelType w:val="hybridMultilevel"/>
    <w:tmpl w:val="BBDA1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306A03"/>
    <w:multiLevelType w:val="hybridMultilevel"/>
    <w:tmpl w:val="9404CB54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DAA49D5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4394"/>
    <w:multiLevelType w:val="hybridMultilevel"/>
    <w:tmpl w:val="9164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D474C"/>
    <w:multiLevelType w:val="multilevel"/>
    <w:tmpl w:val="EFEE09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5" w:hanging="1800"/>
      </w:pPr>
      <w:rPr>
        <w:rFonts w:hint="default"/>
      </w:rPr>
    </w:lvl>
  </w:abstractNum>
  <w:abstractNum w:abstractNumId="7">
    <w:nsid w:val="238322A2"/>
    <w:multiLevelType w:val="hybridMultilevel"/>
    <w:tmpl w:val="AFF00E6E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33A46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96711"/>
    <w:multiLevelType w:val="hybridMultilevel"/>
    <w:tmpl w:val="AD9E2976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54514"/>
    <w:multiLevelType w:val="hybridMultilevel"/>
    <w:tmpl w:val="811C7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61F8B"/>
    <w:multiLevelType w:val="hybridMultilevel"/>
    <w:tmpl w:val="8A707522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33672794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B3849"/>
    <w:multiLevelType w:val="hybridMultilevel"/>
    <w:tmpl w:val="ED8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B566E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6649F"/>
    <w:multiLevelType w:val="multilevel"/>
    <w:tmpl w:val="380C8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395" w:hanging="855"/>
      </w:pPr>
      <w:rPr>
        <w:rFonts w:hint="default"/>
      </w:rPr>
    </w:lvl>
    <w:lvl w:ilvl="2">
      <w:start w:val="16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6">
    <w:nsid w:val="3D8610BA"/>
    <w:multiLevelType w:val="hybridMultilevel"/>
    <w:tmpl w:val="B4604B32"/>
    <w:lvl w:ilvl="0" w:tplc="5AF8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23ACD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A65F8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359F0"/>
    <w:multiLevelType w:val="hybridMultilevel"/>
    <w:tmpl w:val="0674FAC2"/>
    <w:lvl w:ilvl="0" w:tplc="FC062A0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502B403B"/>
    <w:multiLevelType w:val="hybridMultilevel"/>
    <w:tmpl w:val="C7721608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604F3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953AD"/>
    <w:multiLevelType w:val="hybridMultilevel"/>
    <w:tmpl w:val="9D287906"/>
    <w:lvl w:ilvl="0" w:tplc="21A04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42E70"/>
    <w:multiLevelType w:val="hybridMultilevel"/>
    <w:tmpl w:val="86A01ABA"/>
    <w:lvl w:ilvl="0" w:tplc="A84E2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F068A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542C77"/>
    <w:multiLevelType w:val="hybridMultilevel"/>
    <w:tmpl w:val="50D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574DD"/>
    <w:multiLevelType w:val="hybridMultilevel"/>
    <w:tmpl w:val="0A825682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537BB"/>
    <w:multiLevelType w:val="hybridMultilevel"/>
    <w:tmpl w:val="A1FE4070"/>
    <w:lvl w:ilvl="0" w:tplc="D678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70302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30B01"/>
    <w:multiLevelType w:val="hybridMultilevel"/>
    <w:tmpl w:val="E51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9613C"/>
    <w:multiLevelType w:val="hybridMultilevel"/>
    <w:tmpl w:val="EB107F2A"/>
    <w:lvl w:ilvl="0" w:tplc="DC929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3D1464"/>
    <w:multiLevelType w:val="hybridMultilevel"/>
    <w:tmpl w:val="D9A2BC5C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747D39BE"/>
    <w:multiLevelType w:val="hybridMultilevel"/>
    <w:tmpl w:val="D8EC809C"/>
    <w:lvl w:ilvl="0" w:tplc="EBE68D36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4">
    <w:nsid w:val="753D7753"/>
    <w:multiLevelType w:val="hybridMultilevel"/>
    <w:tmpl w:val="DD76A3AE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>
    <w:nsid w:val="77C34D43"/>
    <w:multiLevelType w:val="hybridMultilevel"/>
    <w:tmpl w:val="B1300CF6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5"/>
  </w:num>
  <w:num w:numId="3">
    <w:abstractNumId w:val="2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13"/>
  </w:num>
  <w:num w:numId="9">
    <w:abstractNumId w:val="27"/>
  </w:num>
  <w:num w:numId="10">
    <w:abstractNumId w:val="6"/>
  </w:num>
  <w:num w:numId="11">
    <w:abstractNumId w:val="5"/>
  </w:num>
  <w:num w:numId="12">
    <w:abstractNumId w:val="10"/>
  </w:num>
  <w:num w:numId="13">
    <w:abstractNumId w:val="21"/>
  </w:num>
  <w:num w:numId="14">
    <w:abstractNumId w:val="30"/>
  </w:num>
  <w:num w:numId="15">
    <w:abstractNumId w:val="8"/>
  </w:num>
  <w:num w:numId="16">
    <w:abstractNumId w:val="26"/>
  </w:num>
  <w:num w:numId="17">
    <w:abstractNumId w:val="16"/>
  </w:num>
  <w:num w:numId="18">
    <w:abstractNumId w:val="23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"/>
  </w:num>
  <w:num w:numId="36">
    <w:abstractNumId w:val="31"/>
  </w:num>
  <w:num w:numId="37">
    <w:abstractNumId w:val="29"/>
  </w:num>
  <w:num w:numId="38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4D6E"/>
    <w:rsid w:val="000519D9"/>
    <w:rsid w:val="000C0CA8"/>
    <w:rsid w:val="00185356"/>
    <w:rsid w:val="002160F2"/>
    <w:rsid w:val="00221A67"/>
    <w:rsid w:val="00286AC6"/>
    <w:rsid w:val="002E4EBF"/>
    <w:rsid w:val="00301562"/>
    <w:rsid w:val="00301BFB"/>
    <w:rsid w:val="0031511D"/>
    <w:rsid w:val="003548A8"/>
    <w:rsid w:val="003652D9"/>
    <w:rsid w:val="003701D7"/>
    <w:rsid w:val="003747E6"/>
    <w:rsid w:val="003F66CB"/>
    <w:rsid w:val="004176B5"/>
    <w:rsid w:val="00435847"/>
    <w:rsid w:val="004B7CC9"/>
    <w:rsid w:val="004E4257"/>
    <w:rsid w:val="0056677B"/>
    <w:rsid w:val="00575EA7"/>
    <w:rsid w:val="005802A5"/>
    <w:rsid w:val="005C75B4"/>
    <w:rsid w:val="005D31B9"/>
    <w:rsid w:val="0060493B"/>
    <w:rsid w:val="006257BE"/>
    <w:rsid w:val="006855DC"/>
    <w:rsid w:val="006E420F"/>
    <w:rsid w:val="006E56E2"/>
    <w:rsid w:val="006F3991"/>
    <w:rsid w:val="007338F6"/>
    <w:rsid w:val="00754C73"/>
    <w:rsid w:val="007A1DE8"/>
    <w:rsid w:val="007B5091"/>
    <w:rsid w:val="007E0E0C"/>
    <w:rsid w:val="007F21C9"/>
    <w:rsid w:val="007F7B54"/>
    <w:rsid w:val="008243D9"/>
    <w:rsid w:val="008D3541"/>
    <w:rsid w:val="00984338"/>
    <w:rsid w:val="0099744F"/>
    <w:rsid w:val="009B1459"/>
    <w:rsid w:val="009B2AFC"/>
    <w:rsid w:val="009F4117"/>
    <w:rsid w:val="009F47F5"/>
    <w:rsid w:val="00A10435"/>
    <w:rsid w:val="00A23833"/>
    <w:rsid w:val="00A544E7"/>
    <w:rsid w:val="00A638EF"/>
    <w:rsid w:val="00A85464"/>
    <w:rsid w:val="00AC3388"/>
    <w:rsid w:val="00B07BF9"/>
    <w:rsid w:val="00B1776A"/>
    <w:rsid w:val="00B17CEE"/>
    <w:rsid w:val="00B341E2"/>
    <w:rsid w:val="00B352BE"/>
    <w:rsid w:val="00B761B3"/>
    <w:rsid w:val="00B871C5"/>
    <w:rsid w:val="00BB5444"/>
    <w:rsid w:val="00C74D6D"/>
    <w:rsid w:val="00CA52C8"/>
    <w:rsid w:val="00CB1984"/>
    <w:rsid w:val="00CE43E2"/>
    <w:rsid w:val="00D234F3"/>
    <w:rsid w:val="00D532D0"/>
    <w:rsid w:val="00DA2A6D"/>
    <w:rsid w:val="00DC363E"/>
    <w:rsid w:val="00DD57E3"/>
    <w:rsid w:val="00E95D0C"/>
    <w:rsid w:val="00EE0630"/>
    <w:rsid w:val="00F247F3"/>
    <w:rsid w:val="00F52266"/>
    <w:rsid w:val="00FA2327"/>
    <w:rsid w:val="00FB3FFD"/>
    <w:rsid w:val="00FC77E2"/>
    <w:rsid w:val="00FE516E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B085E7-0A94-44E8-9700-1402E99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17CEE"/>
    <w:pPr>
      <w:spacing w:line="276" w:lineRule="auto"/>
      <w:ind w:left="720"/>
      <w:contextualSpacing/>
    </w:pPr>
    <w:rPr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s.fit.hcmus.edu.vn/course/view.php?id=1152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</TotalTime>
  <Pages>11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11612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Tien Vu Khach</cp:lastModifiedBy>
  <cp:revision>15</cp:revision>
  <cp:lastPrinted>2013-12-07T15:57:00Z</cp:lastPrinted>
  <dcterms:created xsi:type="dcterms:W3CDTF">2017-03-20T15:46:00Z</dcterms:created>
  <dcterms:modified xsi:type="dcterms:W3CDTF">2017-03-20T16:21:00Z</dcterms:modified>
</cp:coreProperties>
</file>