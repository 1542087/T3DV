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1DE8" w:rsidRPr="007A1DE8" w:rsidRDefault="00A23833" w:rsidP="00B17CEE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584737">
        <w:rPr>
          <w:lang w:val="en-US"/>
        </w:rPr>
        <w:t xml:space="preserve">nghiệp vụ </w:t>
      </w:r>
      <w:bookmarkStart w:id="0" w:name="_GoBack"/>
      <w:bookmarkEnd w:id="0"/>
      <w:r w:rsidR="00F247F3">
        <w:rPr>
          <w:color w:val="0000FF"/>
          <w:lang w:val="en-US"/>
        </w:rPr>
        <w:t>Bank Management</w:t>
      </w: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17CEE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17CEE" w:rsidRDefault="00F247F3" w:rsidP="00B17CE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1442107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Trịnh Văn Vinh</w:t>
      </w:r>
    </w:p>
    <w:p w:rsidR="00B17CEE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1542011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Trí Dũng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1542087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Trần Hữu Thành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1542094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Thạch Anh Tiến</w:t>
      </w:r>
    </w:p>
    <w:p w:rsidR="00F247F3" w:rsidRPr="00EA3812" w:rsidRDefault="00F247F3" w:rsidP="00F247F3">
      <w:pPr>
        <w:ind w:left="2160" w:firstLine="720"/>
        <w:rPr>
          <w:rFonts w:ascii="Arial" w:hAnsi="Arial" w:cs="Arial"/>
          <w:color w:val="0000FF"/>
          <w:sz w:val="30"/>
          <w:szCs w:val="30"/>
          <w:lang w:val="en-US"/>
        </w:rPr>
        <w:sectPr w:rsidR="00F247F3" w:rsidRPr="00EA3812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1542104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Minh Trung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5E2194" w:rsidP="00575EA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</w:t>
            </w:r>
            <w:r w:rsidR="00B17CEE" w:rsidRPr="00B761B3">
              <w:rPr>
                <w:rFonts w:eastAsia="SimSun"/>
                <w:lang w:val="en-US"/>
              </w:rPr>
              <w:t>/</w:t>
            </w:r>
            <w:r w:rsidR="00575EA7">
              <w:rPr>
                <w:rFonts w:eastAsia="SimSun"/>
                <w:lang w:val="en-US"/>
              </w:rPr>
              <w:t>03</w:t>
            </w:r>
            <w:r w:rsidR="00B17CEE" w:rsidRPr="00B761B3">
              <w:rPr>
                <w:rFonts w:eastAsia="SimSun"/>
                <w:lang w:val="en-US"/>
              </w:rPr>
              <w:t>/201</w:t>
            </w:r>
            <w:r w:rsidR="00575EA7"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17C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761B3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Mô hình Use</w:t>
            </w:r>
            <w:r w:rsidR="00B17CEE" w:rsidRPr="00B761B3">
              <w:rPr>
                <w:rFonts w:eastAsia="SimSun"/>
                <w:lang w:val="en-US"/>
              </w:rPr>
              <w:t>Case</w:t>
            </w:r>
            <w:r w:rsidR="00953702">
              <w:rPr>
                <w:rFonts w:eastAsia="SimSun"/>
                <w:lang w:val="en-US"/>
              </w:rPr>
              <w:t xml:space="preserve"> nghiệp vụ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17CE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Trần Hữu Thành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5E2194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</w:t>
            </w:r>
            <w:r w:rsidR="00575EA7" w:rsidRPr="00B761B3">
              <w:rPr>
                <w:rFonts w:eastAsia="SimSun"/>
                <w:lang w:val="en-US"/>
              </w:rPr>
              <w:t>/</w:t>
            </w:r>
            <w:r w:rsidR="00575EA7">
              <w:rPr>
                <w:rFonts w:eastAsia="SimSun"/>
                <w:lang w:val="en-US"/>
              </w:rPr>
              <w:t>03</w:t>
            </w:r>
            <w:r w:rsidR="00575EA7" w:rsidRPr="00B761B3">
              <w:rPr>
                <w:rFonts w:eastAsia="SimSun"/>
                <w:lang w:val="en-US"/>
              </w:rPr>
              <w:t>/201</w:t>
            </w:r>
            <w:r w:rsidR="00575EA7"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B761B3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1.1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B761B3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Đặc tả Use Case</w:t>
            </w:r>
            <w:r w:rsidR="00953702">
              <w:rPr>
                <w:rFonts w:eastAsia="SimSun"/>
                <w:lang w:val="en-US"/>
              </w:rPr>
              <w:t xml:space="preserve"> nghiệp vụ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575EA7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</w:t>
            </w:r>
            <w:r w:rsidR="00953702" w:rsidRPr="00B761B3">
              <w:rPr>
                <w:rFonts w:eastAsia="SimSun"/>
                <w:lang w:val="en-US"/>
              </w:rPr>
              <w:t xml:space="preserve">Trần Hữu Thành 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87E3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7815016" w:history="1">
        <w:r w:rsidR="00C87E37" w:rsidRPr="009F35C0">
          <w:rPr>
            <w:rStyle w:val="Hyperlink"/>
            <w:noProof/>
          </w:rPr>
          <w:t>1.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 xml:space="preserve">Sơ đồ </w:t>
        </w:r>
        <w:r w:rsidR="00C87E37" w:rsidRPr="009F35C0">
          <w:rPr>
            <w:rStyle w:val="Hyperlink"/>
            <w:noProof/>
          </w:rPr>
          <w:t>Use-case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_Toc477815016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3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17" w:history="1">
        <w:r w:rsidR="00C87E37" w:rsidRPr="009F35C0">
          <w:rPr>
            <w:rStyle w:val="Hyperlink"/>
            <w:noProof/>
            <w:lang w:val="en-US"/>
          </w:rPr>
          <w:t>2.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Danh sách các Actor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_Toc477815017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3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18" w:history="1">
        <w:r w:rsidR="00C87E37" w:rsidRPr="009F35C0">
          <w:rPr>
            <w:rStyle w:val="Hyperlink"/>
            <w:noProof/>
            <w:lang w:val="en-US"/>
          </w:rPr>
          <w:t>3.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Danh sách các Use-case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_Toc477815018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3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19" w:history="1">
        <w:r w:rsidR="00C87E37" w:rsidRPr="009F35C0">
          <w:rPr>
            <w:rStyle w:val="Hyperlink"/>
            <w:noProof/>
          </w:rPr>
          <w:t>4.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</w:rPr>
          <w:t>Đặc tả Use Case</w:t>
        </w:r>
        <w:r w:rsidR="00C87E37" w:rsidRPr="009F35C0">
          <w:rPr>
            <w:rStyle w:val="Hyperlink"/>
            <w:noProof/>
            <w:lang w:val="en-US"/>
          </w:rPr>
          <w:t xml:space="preserve"> bằng văn bản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_Toc477815019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4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0" w:history="1">
        <w:r w:rsidR="00C87E37" w:rsidRPr="009F35C0">
          <w:rPr>
            <w:rStyle w:val="Hyperlink"/>
            <w:rFonts w:eastAsia="Calibri"/>
            <w:noProof/>
          </w:rPr>
          <w:t>4.1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Đăng kí tài khoản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_Toc477815020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4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1" w:history="1">
        <w:r w:rsidR="00C87E37" w:rsidRPr="009F35C0">
          <w:rPr>
            <w:rStyle w:val="Hyperlink"/>
            <w:rFonts w:eastAsia="Calibri"/>
            <w:noProof/>
          </w:rPr>
          <w:t>4.2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 xml:space="preserve">Thay </w:t>
        </w:r>
        <w:r w:rsidR="00C87E37" w:rsidRPr="009F35C0">
          <w:rPr>
            <w:rStyle w:val="Hyperlink"/>
            <w:rFonts w:eastAsia="Calibri"/>
            <w:noProof/>
            <w:lang w:val="en-US"/>
          </w:rPr>
          <w:t>đổi thông tin.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_Toc477815021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4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2" w:history="1">
        <w:r w:rsidR="00C87E37" w:rsidRPr="009F35C0">
          <w:rPr>
            <w:rStyle w:val="Hyperlink"/>
            <w:rFonts w:eastAsia="Calibri"/>
            <w:noProof/>
          </w:rPr>
          <w:t>4.3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Đăng kí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_Toc477815022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5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3" w:history="1">
        <w:r w:rsidR="00C87E37" w:rsidRPr="009F35C0">
          <w:rPr>
            <w:rStyle w:val="Hyperlink"/>
            <w:rFonts w:eastAsia="Calibri"/>
            <w:noProof/>
          </w:rPr>
          <w:t>4.4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Xóa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_Toc477815023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5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4" w:history="1">
        <w:r w:rsidR="00C87E37" w:rsidRPr="009F35C0">
          <w:rPr>
            <w:rStyle w:val="Hyperlink"/>
            <w:rFonts w:eastAsia="Calibri"/>
            <w:noProof/>
          </w:rPr>
          <w:t>4.5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Rút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_Toc477815024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5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5" w:history="1">
        <w:r w:rsidR="00C87E37" w:rsidRPr="009F35C0">
          <w:rPr>
            <w:rStyle w:val="Hyperlink"/>
            <w:rFonts w:eastAsia="Calibri"/>
            <w:noProof/>
          </w:rPr>
          <w:t>4.6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Chuyển tiền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_Toc477815025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6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6" w:history="1">
        <w:r w:rsidR="00C87E37" w:rsidRPr="009F35C0">
          <w:rPr>
            <w:rStyle w:val="Hyperlink"/>
            <w:rFonts w:eastAsia="Calibri"/>
            <w:noProof/>
          </w:rPr>
          <w:t>4.7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Rút tiền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_Toc477815026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6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7" w:history="1">
        <w:r w:rsidR="00C87E37" w:rsidRPr="009F35C0">
          <w:rPr>
            <w:rStyle w:val="Hyperlink"/>
            <w:rFonts w:eastAsia="Calibri"/>
            <w:noProof/>
          </w:rPr>
          <w:t>4.8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Tiếp nhận yêu cầu khách hàng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_Toc477815027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6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8" w:history="1">
        <w:r w:rsidR="00C87E37" w:rsidRPr="009F35C0">
          <w:rPr>
            <w:rStyle w:val="Hyperlink"/>
            <w:rFonts w:eastAsia="Calibri"/>
            <w:noProof/>
          </w:rPr>
          <w:t>4.9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Lập chi nhánh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_Toc477815028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6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29" w:history="1">
        <w:r w:rsidR="00C87E37" w:rsidRPr="009F35C0">
          <w:rPr>
            <w:rStyle w:val="Hyperlink"/>
            <w:rFonts w:eastAsia="Calibri"/>
            <w:noProof/>
          </w:rPr>
          <w:t>4.10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rFonts w:eastAsia="Calibri"/>
            <w:noProof/>
            <w:lang w:val="en-US"/>
          </w:rPr>
          <w:t>Cập nhật thông tin về trụ sở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_Toc477815029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7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0" w:history="1">
        <w:r w:rsidR="00C87E37" w:rsidRPr="009F35C0">
          <w:rPr>
            <w:rStyle w:val="Hyperlink"/>
            <w:noProof/>
            <w:lang w:val="en-US"/>
          </w:rPr>
          <w:t>5.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</w:rPr>
          <w:t>Đặc tả Use Case</w:t>
        </w:r>
        <w:r w:rsidR="00C87E37" w:rsidRPr="009F35C0">
          <w:rPr>
            <w:rStyle w:val="Hyperlink"/>
            <w:noProof/>
            <w:lang w:val="en-US"/>
          </w:rPr>
          <w:t xml:space="preserve"> bằng Active Diagram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_Toc477815030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7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1" w:history="1">
        <w:r w:rsidR="00C87E37" w:rsidRPr="009F35C0">
          <w:rPr>
            <w:rStyle w:val="Hyperlink"/>
            <w:rFonts w:eastAsia="Calibri"/>
            <w:noProof/>
          </w:rPr>
          <w:t>5.1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rFonts w:eastAsia="Calibri"/>
            <w:noProof/>
            <w:lang w:val="en-US"/>
          </w:rPr>
          <w:t>Đăng kí tài khoản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_Toc477815031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8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2" w:history="1">
        <w:r w:rsidR="00C87E37" w:rsidRPr="009F35C0">
          <w:rPr>
            <w:rStyle w:val="Hyperlink"/>
            <w:noProof/>
          </w:rPr>
          <w:t>5.2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Thay đổi thông tin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_Toc477815032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8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3" w:history="1">
        <w:r w:rsidR="00C87E37" w:rsidRPr="009F35C0">
          <w:rPr>
            <w:rStyle w:val="Hyperlink"/>
            <w:noProof/>
          </w:rPr>
          <w:t>5.3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Đăng kí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_Toc477815033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9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4" w:history="1">
        <w:r w:rsidR="00C87E37" w:rsidRPr="009F35C0">
          <w:rPr>
            <w:rStyle w:val="Hyperlink"/>
            <w:noProof/>
            <w:lang w:val="en-US"/>
          </w:rPr>
          <w:t>5.4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Digram Xóa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_Toc477815034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9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5" w:history="1">
        <w:r w:rsidR="00C87E37" w:rsidRPr="009F35C0">
          <w:rPr>
            <w:rStyle w:val="Hyperlink"/>
            <w:noProof/>
          </w:rPr>
          <w:t>5.5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Rút sổ tiết kiệm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_Toc477815035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10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6" w:history="1">
        <w:r w:rsidR="00C87E37" w:rsidRPr="009F35C0">
          <w:rPr>
            <w:rStyle w:val="Hyperlink"/>
            <w:noProof/>
            <w:lang w:val="en-US"/>
          </w:rPr>
          <w:t>5.6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Chuyển tiền.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_Toc477815036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10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7" w:history="1">
        <w:r w:rsidR="00C87E37" w:rsidRPr="009F35C0">
          <w:rPr>
            <w:rStyle w:val="Hyperlink"/>
            <w:noProof/>
            <w:lang w:val="en-US"/>
          </w:rPr>
          <w:t>5.7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Rút tiền.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_Toc477815037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11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8" w:history="1">
        <w:r w:rsidR="00C87E37" w:rsidRPr="009F35C0">
          <w:rPr>
            <w:rStyle w:val="Hyperlink"/>
            <w:noProof/>
            <w:lang w:val="en-US"/>
          </w:rPr>
          <w:t>5.8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Tiếp nhận yêu cầu khách hàng.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_Toc477815038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11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39" w:history="1">
        <w:r w:rsidR="00C87E37" w:rsidRPr="009F35C0">
          <w:rPr>
            <w:rStyle w:val="Hyperlink"/>
            <w:noProof/>
            <w:lang w:val="en-US"/>
          </w:rPr>
          <w:t>5.9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Lập chi nhánh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_Toc477815039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12</w:t>
        </w:r>
        <w:r w:rsidR="00C87E37">
          <w:rPr>
            <w:noProof/>
            <w:webHidden/>
          </w:rPr>
          <w:fldChar w:fldCharType="end"/>
        </w:r>
      </w:hyperlink>
    </w:p>
    <w:p w:rsidR="00C87E37" w:rsidRDefault="00926F4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7815040" w:history="1">
        <w:r w:rsidR="00C87E37" w:rsidRPr="009F35C0">
          <w:rPr>
            <w:rStyle w:val="Hyperlink"/>
            <w:noProof/>
            <w:lang w:val="en-US"/>
          </w:rPr>
          <w:t>5.10</w:t>
        </w:r>
        <w:r w:rsidR="00C87E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87E37" w:rsidRPr="009F35C0">
          <w:rPr>
            <w:rStyle w:val="Hyperlink"/>
            <w:noProof/>
            <w:lang w:val="en-US"/>
          </w:rPr>
          <w:t>Diagram</w:t>
        </w:r>
        <w:r w:rsidR="00C87E37" w:rsidRPr="009F35C0">
          <w:rPr>
            <w:rStyle w:val="Hyperlink"/>
            <w:noProof/>
          </w:rPr>
          <w:t xml:space="preserve"> </w:t>
        </w:r>
        <w:r w:rsidR="00C87E37" w:rsidRPr="009F35C0">
          <w:rPr>
            <w:rStyle w:val="Hyperlink"/>
            <w:noProof/>
            <w:lang w:val="en-US"/>
          </w:rPr>
          <w:t>Cập nhật thông tin về trụ sở</w:t>
        </w:r>
        <w:r w:rsidR="00C87E37">
          <w:rPr>
            <w:noProof/>
            <w:webHidden/>
          </w:rPr>
          <w:tab/>
        </w:r>
        <w:r w:rsidR="00C87E37">
          <w:rPr>
            <w:noProof/>
            <w:webHidden/>
          </w:rPr>
          <w:fldChar w:fldCharType="begin"/>
        </w:r>
        <w:r w:rsidR="00C87E37">
          <w:rPr>
            <w:noProof/>
            <w:webHidden/>
          </w:rPr>
          <w:instrText xml:space="preserve"> PAGEREF _Toc477815040 \h </w:instrText>
        </w:r>
        <w:r w:rsidR="00C87E37">
          <w:rPr>
            <w:noProof/>
            <w:webHidden/>
          </w:rPr>
        </w:r>
        <w:r w:rsidR="00C87E37">
          <w:rPr>
            <w:noProof/>
            <w:webHidden/>
          </w:rPr>
          <w:fldChar w:fldCharType="separate"/>
        </w:r>
        <w:r w:rsidR="00C87E37">
          <w:rPr>
            <w:noProof/>
            <w:webHidden/>
          </w:rPr>
          <w:t>12</w:t>
        </w:r>
        <w:r w:rsidR="00C87E37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77815016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7D4740" w:rsidP="00A23833">
      <w:pPr>
        <w:jc w:val="both"/>
      </w:pPr>
      <w:r w:rsidRPr="007D4740">
        <w:rPr>
          <w:noProof/>
          <w:lang w:val="en-US" w:eastAsia="ja-JP"/>
        </w:rPr>
        <w:drawing>
          <wp:inline distT="0" distB="0" distL="0" distR="0">
            <wp:extent cx="6408420" cy="4390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82" cy="43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77815017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17CEE" w:rsidRDefault="00B17CEE" w:rsidP="00B17CEE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7D4740" w:rsidRDefault="007D4740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Người yêu cầu các thông tin về dịch vụ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17CEE" w:rsidRDefault="00B17CEE" w:rsidP="00B17CEE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7D4740" w:rsidRDefault="007D4740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Nhân viên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7D4740" w:rsidRDefault="00B17CEE" w:rsidP="007D4740">
            <w:pPr>
              <w:jc w:val="both"/>
              <w:rPr>
                <w:rFonts w:eastAsia="SimSun"/>
                <w:szCs w:val="26"/>
                <w:lang w:val="en-US"/>
              </w:rPr>
            </w:pPr>
            <w:r w:rsidRPr="00B17CEE">
              <w:rPr>
                <w:rFonts w:eastAsia="SimSun"/>
                <w:szCs w:val="26"/>
              </w:rPr>
              <w:t>Tiếp nhận khách hàng</w:t>
            </w:r>
            <w:r w:rsidR="007D4740">
              <w:rPr>
                <w:rFonts w:eastAsia="SimSun"/>
                <w:szCs w:val="26"/>
                <w:lang w:val="en-US"/>
              </w:rPr>
              <w:t xml:space="preserve"> và xử lí yêu cầu khách hàng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17CEE" w:rsidRDefault="00B17CEE" w:rsidP="00B17CEE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7D4740" w:rsidRDefault="007D4740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7D4740" w:rsidRDefault="007D4740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Người thành lập chinh nhánh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17CEE" w:rsidRDefault="00B17CEE" w:rsidP="00B17CEE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7D4740" w:rsidRDefault="007D4740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Trụ Sở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7D4740" w:rsidRDefault="007D4740" w:rsidP="00B17CEE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Lưu thông tin</w:t>
            </w:r>
            <w:r w:rsidR="001359F2">
              <w:rPr>
                <w:rFonts w:eastAsia="SimSun"/>
                <w:szCs w:val="26"/>
                <w:lang w:val="en-US"/>
              </w:rPr>
              <w:t xml:space="preserve"> chính của ngân hàng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77815018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Đăng kí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Đăng kí tài khoản ngân hàng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Thay đổi thông tin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thay đổi thông tin cá nhân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Thiết lập sổ tiết kiệm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có nhu cầu lập sổ, xóa sổ và rút sổ tiết kiệm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Đăng kí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đăng kí sổ tiết kiệm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Rút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muốn rút sổ tiết kiệm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Xóa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muốn hủy sổ tiết kiệm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Chuyền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có nhu cầu chuyển tiền đến tài khoản khác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Rút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Khách hàng muốn rút tiền từ tài khoản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1359F2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Tiếp nhận yêu cầu </w:t>
            </w:r>
            <w:r>
              <w:rPr>
                <w:rFonts w:eastAsia="Calibri"/>
                <w:sz w:val="24"/>
                <w:szCs w:val="24"/>
              </w:rPr>
              <w:lastRenderedPageBreak/>
              <w:t>khách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1359F2" w:rsidRDefault="001359F2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lastRenderedPageBreak/>
              <w:t xml:space="preserve">Nhân viên nhân hàng tiếp nhận yêu cầu khách hàng và </w:t>
            </w:r>
            <w:r>
              <w:rPr>
                <w:rFonts w:eastAsia="SimSun"/>
                <w:szCs w:val="24"/>
                <w:lang w:val="en-US"/>
              </w:rPr>
              <w:lastRenderedPageBreak/>
              <w:t>xử lí thông itn.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BF6CC0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Cập nhật thông tin về trụ sở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BF6CC0" w:rsidRDefault="00BF6CC0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Nhân viên nhân hàng sẽ cập nhật thông tin về trụ sở.</w:t>
            </w:r>
          </w:p>
        </w:tc>
      </w:tr>
      <w:tr w:rsidR="00B17CEE" w:rsidRPr="008D3541" w:rsidTr="001359F2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BF6CC0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Thành lập chi nhánh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BF6CC0" w:rsidRDefault="00BF6CC0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Giám đốc ngân hàng thành lập chinh nhánh ngân hàng.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B17CEE" w:rsidRPr="00595B42" w:rsidRDefault="00B17CEE" w:rsidP="00B17CEE">
      <w:pPr>
        <w:pStyle w:val="Heading1"/>
      </w:pPr>
      <w:bookmarkStart w:id="9" w:name="_Toc438324698"/>
      <w:bookmarkStart w:id="10" w:name="_Toc477815019"/>
      <w:bookmarkEnd w:id="3"/>
      <w:bookmarkEnd w:id="4"/>
      <w:bookmarkEnd w:id="5"/>
      <w:bookmarkEnd w:id="6"/>
      <w:bookmarkEnd w:id="7"/>
      <w:r w:rsidRPr="00595B42">
        <w:t>Đặc tả Use Case</w:t>
      </w:r>
      <w:bookmarkEnd w:id="9"/>
      <w:r w:rsidR="008B6895">
        <w:rPr>
          <w:lang w:val="en-US"/>
        </w:rPr>
        <w:t xml:space="preserve"> bằng văn bản</w:t>
      </w:r>
      <w:bookmarkEnd w:id="10"/>
    </w:p>
    <w:p w:rsidR="00B17CEE" w:rsidRDefault="00A208DD" w:rsidP="00B17CEE">
      <w:pPr>
        <w:pStyle w:val="Heading2"/>
        <w:rPr>
          <w:rFonts w:eastAsia="Calibri"/>
        </w:rPr>
      </w:pPr>
      <w:bookmarkStart w:id="11" w:name="_Toc477815020"/>
      <w:r>
        <w:rPr>
          <w:rFonts w:eastAsia="Calibri"/>
          <w:lang w:val="en-US"/>
        </w:rPr>
        <w:t>Đăng kí tài khoản</w:t>
      </w:r>
      <w:bookmarkEnd w:id="11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B17CEE" w:rsidRPr="00595B42" w:rsidTr="000D4296">
        <w:tc>
          <w:tcPr>
            <w:tcW w:w="8775" w:type="dxa"/>
            <w:gridSpan w:val="2"/>
            <w:shd w:val="clear" w:color="auto" w:fill="000000"/>
            <w:vAlign w:val="center"/>
          </w:tcPr>
          <w:p w:rsidR="00B17CEE" w:rsidRPr="00787284" w:rsidRDefault="00B17CEE" w:rsidP="00826437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826437">
              <w:rPr>
                <w:b/>
                <w:i/>
                <w:color w:val="FFFFFF"/>
                <w:szCs w:val="26"/>
                <w:lang w:val="en-US"/>
              </w:rPr>
              <w:t>đăng kí tài khoản.</w:t>
            </w:r>
          </w:p>
        </w:tc>
      </w:tr>
      <w:tr w:rsidR="00B17CEE" w:rsidRPr="00595B42" w:rsidTr="000D4296">
        <w:tc>
          <w:tcPr>
            <w:tcW w:w="1665" w:type="dxa"/>
            <w:shd w:val="clear" w:color="auto" w:fill="auto"/>
            <w:vAlign w:val="center"/>
          </w:tcPr>
          <w:p w:rsidR="00B17CEE" w:rsidRPr="003F77B0" w:rsidRDefault="00B17CEE" w:rsidP="001359F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17CEE" w:rsidRPr="003F77B0" w:rsidRDefault="00787284" w:rsidP="001359F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>Đăng kí tài khoản</w:t>
            </w:r>
          </w:p>
        </w:tc>
      </w:tr>
      <w:tr w:rsidR="00B17CEE" w:rsidRPr="00595B42" w:rsidTr="000D4296">
        <w:tc>
          <w:tcPr>
            <w:tcW w:w="1665" w:type="dxa"/>
            <w:shd w:val="clear" w:color="auto" w:fill="auto"/>
            <w:vAlign w:val="center"/>
          </w:tcPr>
          <w:p w:rsidR="00B17CEE" w:rsidRPr="003F77B0" w:rsidRDefault="000D4296" w:rsidP="001359F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17CEE" w:rsidRPr="003F77B0" w:rsidRDefault="00787284" w:rsidP="001359F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>Use case bắt đầu khi khách hàng có nhu cầu đăng kí tài khoản tại ngân hàng.</w:t>
            </w:r>
          </w:p>
        </w:tc>
      </w:tr>
      <w:tr w:rsidR="00B17CEE" w:rsidRPr="00595B42" w:rsidTr="000D4296">
        <w:tc>
          <w:tcPr>
            <w:tcW w:w="1665" w:type="dxa"/>
            <w:shd w:val="clear" w:color="auto" w:fill="auto"/>
            <w:vAlign w:val="center"/>
          </w:tcPr>
          <w:p w:rsidR="00B17CEE" w:rsidRPr="003F77B0" w:rsidRDefault="00B17CEE" w:rsidP="000D4296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="000D4296"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17CEE" w:rsidRPr="003F77B0" w:rsidRDefault="00787284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>Nhân viên tiếp nhận yêu cầu của khách hàng</w:t>
            </w:r>
          </w:p>
          <w:p w:rsidR="00B17CEE" w:rsidRPr="003F77B0" w:rsidRDefault="00787284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>Nhân viên đưa biểu mẫu đăng kí tài khỏa cho khách hàng điền thông tin.</w:t>
            </w:r>
          </w:p>
          <w:p w:rsidR="00B17CEE" w:rsidRPr="003F77B0" w:rsidRDefault="00787284" w:rsidP="00831642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>Nhân viên hướng dẫn thông tin về sử dụng tài khoản cho khách hàng</w:t>
            </w:r>
          </w:p>
          <w:p w:rsidR="00B17CEE" w:rsidRPr="003F77B0" w:rsidRDefault="00577F6D" w:rsidP="00577F6D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>Nhân viên xác nhận đăng kí thẻ</w:t>
            </w:r>
          </w:p>
        </w:tc>
      </w:tr>
      <w:tr w:rsidR="00B17CEE" w:rsidRPr="00595B42" w:rsidTr="000D4296">
        <w:tc>
          <w:tcPr>
            <w:tcW w:w="1665" w:type="dxa"/>
            <w:shd w:val="clear" w:color="auto" w:fill="auto"/>
            <w:vAlign w:val="center"/>
          </w:tcPr>
          <w:p w:rsidR="00B17CEE" w:rsidRPr="003F77B0" w:rsidRDefault="00B17CEE" w:rsidP="000D4296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="000D4296"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17CEE" w:rsidRPr="003F77B0" w:rsidRDefault="00577F6D" w:rsidP="00577F6D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>Nếu khách hàng đã đăng kí tài khoản rồi. hãy bỏ qua bước 2.</w:t>
            </w:r>
          </w:p>
        </w:tc>
      </w:tr>
    </w:tbl>
    <w:p w:rsidR="00B17CEE" w:rsidRDefault="00B17CEE" w:rsidP="00787284">
      <w:pPr>
        <w:rPr>
          <w:lang w:val="en-US"/>
        </w:rPr>
      </w:pPr>
    </w:p>
    <w:p w:rsidR="00A208DD" w:rsidRDefault="00D4458D" w:rsidP="00A208DD">
      <w:pPr>
        <w:pStyle w:val="Heading2"/>
        <w:rPr>
          <w:rFonts w:eastAsia="Calibri"/>
        </w:rPr>
      </w:pPr>
      <w:bookmarkStart w:id="12" w:name="_Toc477815021"/>
      <w:r>
        <w:rPr>
          <w:lang w:val="en-US"/>
        </w:rPr>
        <w:t xml:space="preserve">Thay </w:t>
      </w:r>
      <w:r w:rsidR="00A208DD">
        <w:rPr>
          <w:rFonts w:eastAsia="Calibri"/>
          <w:lang w:val="en-US"/>
        </w:rPr>
        <w:t>đổi thông tin.</w:t>
      </w:r>
      <w:bookmarkEnd w:id="1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A208DD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A208DD" w:rsidRPr="00787284" w:rsidRDefault="00A208DD" w:rsidP="00826437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826437">
              <w:rPr>
                <w:b/>
                <w:i/>
                <w:color w:val="FFFFFF"/>
                <w:szCs w:val="26"/>
                <w:lang w:val="en-US"/>
              </w:rPr>
              <w:t>thay đổi thông tin</w:t>
            </w:r>
          </w:p>
        </w:tc>
      </w:tr>
      <w:tr w:rsidR="00A208DD" w:rsidRPr="00595B42" w:rsidTr="00BE7062">
        <w:tc>
          <w:tcPr>
            <w:tcW w:w="1665" w:type="dxa"/>
            <w:shd w:val="clear" w:color="auto" w:fill="auto"/>
            <w:vAlign w:val="center"/>
          </w:tcPr>
          <w:p w:rsidR="00A208DD" w:rsidRPr="003F77B0" w:rsidRDefault="00A208DD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A208DD" w:rsidRPr="003F77B0" w:rsidRDefault="007C2525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Thay đổi thông tin.</w:t>
            </w:r>
          </w:p>
        </w:tc>
      </w:tr>
      <w:tr w:rsidR="00A208DD" w:rsidRPr="00595B42" w:rsidTr="00BE7062">
        <w:tc>
          <w:tcPr>
            <w:tcW w:w="1665" w:type="dxa"/>
            <w:shd w:val="clear" w:color="auto" w:fill="auto"/>
            <w:vAlign w:val="center"/>
          </w:tcPr>
          <w:p w:rsidR="00A208DD" w:rsidRPr="003F77B0" w:rsidRDefault="00A208DD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A208DD" w:rsidRPr="003F77B0" w:rsidRDefault="00A208DD" w:rsidP="00D4458D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có nhu cầu </w:t>
            </w:r>
            <w:r w:rsidR="00D4458D">
              <w:rPr>
                <w:color w:val="000000"/>
                <w:szCs w:val="24"/>
                <w:lang w:val="en-US"/>
              </w:rPr>
              <w:t>thay đổi thông tin tài khoản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A208DD" w:rsidRPr="00595B42" w:rsidTr="00BE7062">
        <w:tc>
          <w:tcPr>
            <w:tcW w:w="1665" w:type="dxa"/>
            <w:shd w:val="clear" w:color="auto" w:fill="auto"/>
            <w:vAlign w:val="center"/>
          </w:tcPr>
          <w:p w:rsidR="00A208DD" w:rsidRPr="003F77B0" w:rsidRDefault="00A208DD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A208DD" w:rsidRPr="003F77B0" w:rsidRDefault="00A208DD" w:rsidP="00D4458D">
            <w:pPr>
              <w:pStyle w:val="ListParagraph"/>
              <w:widowControl/>
              <w:numPr>
                <w:ilvl w:val="0"/>
                <w:numId w:val="36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 w:rsidR="00D4458D">
              <w:rPr>
                <w:color w:val="000000"/>
                <w:sz w:val="24"/>
                <w:szCs w:val="24"/>
              </w:rPr>
              <w:t xml:space="preserve">thay đổi thông tin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A208DD" w:rsidRPr="003F77B0" w:rsidRDefault="00A208DD" w:rsidP="00D4458D">
            <w:pPr>
              <w:pStyle w:val="ListParagraph"/>
              <w:widowControl/>
              <w:numPr>
                <w:ilvl w:val="0"/>
                <w:numId w:val="36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đưa biểu mẫu </w:t>
            </w:r>
            <w:r w:rsidR="00D4458D">
              <w:rPr>
                <w:color w:val="000000"/>
                <w:sz w:val="24"/>
                <w:szCs w:val="24"/>
              </w:rPr>
              <w:t>thay đổi thông tin</w:t>
            </w:r>
            <w:r w:rsidRPr="003F77B0">
              <w:rPr>
                <w:color w:val="000000"/>
                <w:sz w:val="24"/>
                <w:szCs w:val="24"/>
              </w:rPr>
              <w:t xml:space="preserve"> cho khách hàng điền thông tin.</w:t>
            </w:r>
          </w:p>
          <w:p w:rsidR="00A208DD" w:rsidRPr="003F77B0" w:rsidRDefault="00A208DD" w:rsidP="00D4458D">
            <w:pPr>
              <w:pStyle w:val="ListParagraph"/>
              <w:widowControl/>
              <w:numPr>
                <w:ilvl w:val="0"/>
                <w:numId w:val="36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hướng dẫn thông tin về </w:t>
            </w:r>
            <w:r w:rsidR="00D4458D">
              <w:rPr>
                <w:color w:val="000000"/>
                <w:sz w:val="24"/>
                <w:szCs w:val="24"/>
              </w:rPr>
              <w:t>thay đổi tài khoản</w:t>
            </w:r>
            <w:r w:rsidRPr="003F77B0">
              <w:rPr>
                <w:color w:val="000000"/>
                <w:sz w:val="24"/>
                <w:szCs w:val="24"/>
              </w:rPr>
              <w:t xml:space="preserve"> cho khách hàng</w:t>
            </w:r>
          </w:p>
          <w:p w:rsidR="00A208DD" w:rsidRPr="003F77B0" w:rsidRDefault="00A208DD" w:rsidP="00D4458D">
            <w:pPr>
              <w:pStyle w:val="ListParagraph"/>
              <w:widowControl/>
              <w:numPr>
                <w:ilvl w:val="0"/>
                <w:numId w:val="36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xác nhận </w:t>
            </w:r>
            <w:r w:rsidR="00D4458D">
              <w:rPr>
                <w:color w:val="000000"/>
                <w:sz w:val="24"/>
                <w:szCs w:val="24"/>
              </w:rPr>
              <w:t>thay đổi thông tin</w:t>
            </w:r>
          </w:p>
        </w:tc>
      </w:tr>
      <w:tr w:rsidR="00A208DD" w:rsidRPr="00595B42" w:rsidTr="00BE7062">
        <w:tc>
          <w:tcPr>
            <w:tcW w:w="1665" w:type="dxa"/>
            <w:shd w:val="clear" w:color="auto" w:fill="auto"/>
            <w:vAlign w:val="center"/>
          </w:tcPr>
          <w:p w:rsidR="00A208DD" w:rsidRPr="003F77B0" w:rsidRDefault="00A208DD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A208DD" w:rsidRPr="003F77B0" w:rsidRDefault="00A208DD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</w:p>
        </w:tc>
      </w:tr>
    </w:tbl>
    <w:p w:rsidR="007703AF" w:rsidRDefault="00D4458D" w:rsidP="007703AF">
      <w:pPr>
        <w:pStyle w:val="Heading2"/>
        <w:rPr>
          <w:rFonts w:eastAsia="Calibri"/>
        </w:rPr>
      </w:pPr>
      <w:r>
        <w:rPr>
          <w:lang w:val="en-US"/>
        </w:rPr>
        <w:br w:type="page"/>
      </w:r>
      <w:bookmarkStart w:id="13" w:name="_Toc477815022"/>
      <w:r w:rsidR="007703AF">
        <w:rPr>
          <w:rFonts w:eastAsia="Calibri"/>
          <w:lang w:val="en-US"/>
        </w:rPr>
        <w:lastRenderedPageBreak/>
        <w:t>Đăng kí Sổ tiết kiệm</w:t>
      </w:r>
      <w:bookmarkEnd w:id="1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7703AF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7703AF" w:rsidRPr="00787284" w:rsidRDefault="007703AF" w:rsidP="00826437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826437">
              <w:rPr>
                <w:b/>
                <w:i/>
                <w:color w:val="FFFFFF"/>
                <w:szCs w:val="26"/>
                <w:lang w:val="en-US"/>
              </w:rPr>
              <w:t>đăng kí sổ tiết kiệm</w:t>
            </w:r>
          </w:p>
        </w:tc>
      </w:tr>
      <w:tr w:rsidR="007703AF" w:rsidRPr="00595B42" w:rsidTr="00BE7062">
        <w:tc>
          <w:tcPr>
            <w:tcW w:w="1665" w:type="dxa"/>
            <w:shd w:val="clear" w:color="auto" w:fill="auto"/>
            <w:vAlign w:val="center"/>
          </w:tcPr>
          <w:p w:rsidR="007703AF" w:rsidRPr="003F77B0" w:rsidRDefault="007703AF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7703AF" w:rsidRPr="003F77B0" w:rsidRDefault="007703AF" w:rsidP="006A5D1A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Đăng kí </w:t>
            </w:r>
            <w:r w:rsidR="006A5D1A">
              <w:rPr>
                <w:color w:val="000000"/>
                <w:szCs w:val="24"/>
                <w:lang w:val="en-US"/>
              </w:rPr>
              <w:t>sổ tiết kiệm</w:t>
            </w:r>
          </w:p>
        </w:tc>
      </w:tr>
      <w:tr w:rsidR="007703AF" w:rsidRPr="00595B42" w:rsidTr="00BE7062">
        <w:tc>
          <w:tcPr>
            <w:tcW w:w="1665" w:type="dxa"/>
            <w:shd w:val="clear" w:color="auto" w:fill="auto"/>
            <w:vAlign w:val="center"/>
          </w:tcPr>
          <w:p w:rsidR="007703AF" w:rsidRPr="003F77B0" w:rsidRDefault="007703A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7703AF" w:rsidRPr="003F77B0" w:rsidRDefault="007703AF" w:rsidP="006A5D1A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 w:rsidR="006A5D1A">
              <w:rPr>
                <w:color w:val="000000"/>
                <w:szCs w:val="24"/>
                <w:lang w:val="en-US"/>
              </w:rPr>
              <w:t>đăng kí sổ tiết kiệm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7703AF" w:rsidRPr="00595B42" w:rsidTr="00BE7062">
        <w:tc>
          <w:tcPr>
            <w:tcW w:w="1665" w:type="dxa"/>
            <w:shd w:val="clear" w:color="auto" w:fill="auto"/>
            <w:vAlign w:val="center"/>
          </w:tcPr>
          <w:p w:rsidR="007703AF" w:rsidRPr="003F77B0" w:rsidRDefault="007703A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7703AF" w:rsidRDefault="007703AF" w:rsidP="006A5D1A">
            <w:pPr>
              <w:pStyle w:val="ListParagraph"/>
              <w:widowControl/>
              <w:numPr>
                <w:ilvl w:val="0"/>
                <w:numId w:val="38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 w:rsidR="006A5D1A">
              <w:rPr>
                <w:color w:val="000000"/>
                <w:sz w:val="24"/>
                <w:szCs w:val="24"/>
              </w:rPr>
              <w:t xml:space="preserve">đăng kí sổ tiết kiệm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6A5D1A" w:rsidRPr="003F77B0" w:rsidRDefault="006A5D1A" w:rsidP="006A5D1A">
            <w:pPr>
              <w:pStyle w:val="ListParagraph"/>
              <w:widowControl/>
              <w:numPr>
                <w:ilvl w:val="0"/>
                <w:numId w:val="38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Nhân viên kiểm tra khách hàng đã có thông tin tài khoản chưa?</w:t>
            </w:r>
          </w:p>
          <w:p w:rsidR="007703AF" w:rsidRPr="003F77B0" w:rsidRDefault="007703AF" w:rsidP="006A5D1A">
            <w:pPr>
              <w:pStyle w:val="ListParagraph"/>
              <w:widowControl/>
              <w:numPr>
                <w:ilvl w:val="0"/>
                <w:numId w:val="38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đưa biểu mẫu đăng kí </w:t>
            </w:r>
            <w:r w:rsidR="006A5D1A">
              <w:rPr>
                <w:color w:val="000000"/>
                <w:sz w:val="24"/>
                <w:szCs w:val="24"/>
              </w:rPr>
              <w:t xml:space="preserve">sổ tiết kiệm </w:t>
            </w:r>
            <w:r w:rsidRPr="003F77B0">
              <w:rPr>
                <w:color w:val="000000"/>
                <w:sz w:val="24"/>
                <w:szCs w:val="24"/>
              </w:rPr>
              <w:t>cho khách hàng điền thông tin.</w:t>
            </w:r>
          </w:p>
          <w:p w:rsidR="007703AF" w:rsidRPr="003F77B0" w:rsidRDefault="007703AF" w:rsidP="006A5D1A">
            <w:pPr>
              <w:pStyle w:val="ListParagraph"/>
              <w:widowControl/>
              <w:numPr>
                <w:ilvl w:val="0"/>
                <w:numId w:val="38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hướng dẫn thông tin về </w:t>
            </w:r>
            <w:r w:rsidR="006A5D1A">
              <w:rPr>
                <w:color w:val="000000"/>
                <w:sz w:val="24"/>
                <w:szCs w:val="24"/>
              </w:rPr>
              <w:t>dịch vụ gửi tiết kiệm</w:t>
            </w:r>
          </w:p>
          <w:p w:rsidR="007703AF" w:rsidRPr="003F77B0" w:rsidRDefault="007703AF" w:rsidP="006A5D1A">
            <w:pPr>
              <w:pStyle w:val="ListParagraph"/>
              <w:widowControl/>
              <w:numPr>
                <w:ilvl w:val="0"/>
                <w:numId w:val="38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xác nhận </w:t>
            </w:r>
            <w:r w:rsidR="006A5D1A">
              <w:rPr>
                <w:color w:val="000000"/>
                <w:sz w:val="24"/>
                <w:szCs w:val="24"/>
              </w:rPr>
              <w:t>gửi tiết kiệm</w:t>
            </w:r>
          </w:p>
        </w:tc>
      </w:tr>
      <w:tr w:rsidR="007703AF" w:rsidRPr="00595B42" w:rsidTr="00BE7062">
        <w:tc>
          <w:tcPr>
            <w:tcW w:w="1665" w:type="dxa"/>
            <w:shd w:val="clear" w:color="auto" w:fill="auto"/>
            <w:vAlign w:val="center"/>
          </w:tcPr>
          <w:p w:rsidR="007703AF" w:rsidRPr="003F77B0" w:rsidRDefault="007703A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7703AF" w:rsidRPr="003F77B0" w:rsidRDefault="007703AF" w:rsidP="006A5D1A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Nếu khách hàng </w:t>
            </w:r>
            <w:r w:rsidR="006A5D1A">
              <w:rPr>
                <w:color w:val="000000"/>
                <w:szCs w:val="24"/>
                <w:lang w:val="en-US"/>
              </w:rPr>
              <w:t>chưa có thông tin tải khoản thì thực hiện đăng kí tài khoản mới quay lại bước đăng kí sổ tiết kiệm</w:t>
            </w:r>
          </w:p>
        </w:tc>
      </w:tr>
    </w:tbl>
    <w:p w:rsidR="00D4458D" w:rsidRDefault="00D4458D">
      <w:pPr>
        <w:widowControl/>
        <w:spacing w:line="240" w:lineRule="auto"/>
        <w:rPr>
          <w:rFonts w:ascii="Arial" w:hAnsi="Arial"/>
          <w:b/>
          <w:lang w:val="en-US"/>
        </w:rPr>
      </w:pPr>
    </w:p>
    <w:p w:rsidR="00B4032F" w:rsidRDefault="00B4032F" w:rsidP="00B4032F">
      <w:pPr>
        <w:pStyle w:val="Heading2"/>
        <w:rPr>
          <w:rFonts w:eastAsia="Calibri"/>
        </w:rPr>
      </w:pPr>
      <w:bookmarkStart w:id="14" w:name="_Toc477815023"/>
      <w:r>
        <w:rPr>
          <w:rFonts w:eastAsia="Calibri"/>
          <w:lang w:val="en-US"/>
        </w:rPr>
        <w:t>Xóa Sổ tiết kiệm</w:t>
      </w:r>
      <w:bookmarkEnd w:id="14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B4032F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B4032F" w:rsidRPr="00787284" w:rsidRDefault="00B4032F" w:rsidP="00826437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826437">
              <w:rPr>
                <w:b/>
                <w:i/>
                <w:color w:val="FFFFFF"/>
                <w:szCs w:val="26"/>
                <w:lang w:val="en-US"/>
              </w:rPr>
              <w:t>xóa sổ tiết kiệm</w:t>
            </w:r>
          </w:p>
        </w:tc>
      </w:tr>
      <w:tr w:rsidR="00B4032F" w:rsidRPr="00595B42" w:rsidTr="00BE7062">
        <w:tc>
          <w:tcPr>
            <w:tcW w:w="1665" w:type="dxa"/>
            <w:shd w:val="clear" w:color="auto" w:fill="auto"/>
            <w:vAlign w:val="center"/>
          </w:tcPr>
          <w:p w:rsidR="00B4032F" w:rsidRPr="003F77B0" w:rsidRDefault="00B4032F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4032F" w:rsidRPr="003F77B0" w:rsidRDefault="00B4032F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Xóa</w:t>
            </w:r>
            <w:r w:rsidRPr="003F77B0"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  <w:lang w:val="en-US"/>
              </w:rPr>
              <w:t>sổ tiết kiệm</w:t>
            </w:r>
          </w:p>
        </w:tc>
      </w:tr>
      <w:tr w:rsidR="00B4032F" w:rsidRPr="00595B42" w:rsidTr="00BE7062">
        <w:tc>
          <w:tcPr>
            <w:tcW w:w="1665" w:type="dxa"/>
            <w:shd w:val="clear" w:color="auto" w:fill="auto"/>
            <w:vAlign w:val="center"/>
          </w:tcPr>
          <w:p w:rsidR="00B4032F" w:rsidRPr="003F77B0" w:rsidRDefault="00B4032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4032F" w:rsidRPr="003F77B0" w:rsidRDefault="00B4032F" w:rsidP="00B4032F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>
              <w:rPr>
                <w:color w:val="000000"/>
                <w:szCs w:val="24"/>
                <w:lang w:val="en-US"/>
              </w:rPr>
              <w:t>xóa sổ tiết kiệm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B4032F" w:rsidRPr="00595B42" w:rsidTr="00BE7062">
        <w:tc>
          <w:tcPr>
            <w:tcW w:w="1665" w:type="dxa"/>
            <w:shd w:val="clear" w:color="auto" w:fill="auto"/>
            <w:vAlign w:val="center"/>
          </w:tcPr>
          <w:p w:rsidR="00B4032F" w:rsidRPr="003F77B0" w:rsidRDefault="00B4032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4032F" w:rsidRDefault="00B4032F" w:rsidP="00681C42">
            <w:pPr>
              <w:pStyle w:val="ListParagraph"/>
              <w:widowControl/>
              <w:numPr>
                <w:ilvl w:val="0"/>
                <w:numId w:val="39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 w:rsidR="00681C42">
              <w:rPr>
                <w:color w:val="000000"/>
                <w:sz w:val="24"/>
                <w:szCs w:val="24"/>
              </w:rPr>
              <w:t>xóa</w:t>
            </w:r>
            <w:r>
              <w:rPr>
                <w:color w:val="000000"/>
                <w:sz w:val="24"/>
                <w:szCs w:val="24"/>
              </w:rPr>
              <w:t xml:space="preserve"> sổ tiết kiệm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B4032F" w:rsidRPr="003F77B0" w:rsidRDefault="00B4032F" w:rsidP="00681C42">
            <w:pPr>
              <w:pStyle w:val="ListParagraph"/>
              <w:widowControl/>
              <w:numPr>
                <w:ilvl w:val="0"/>
                <w:numId w:val="39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Nhân viên kiểm tra khách hàng đã có </w:t>
            </w:r>
            <w:r w:rsidR="00681C42">
              <w:rPr>
                <w:color w:val="000000"/>
                <w:sz w:val="24"/>
                <w:szCs w:val="24"/>
              </w:rPr>
              <w:t>sổ tiết kiệm chưa</w:t>
            </w:r>
          </w:p>
          <w:p w:rsidR="00B4032F" w:rsidRPr="003F77B0" w:rsidRDefault="00B4032F" w:rsidP="00681C42">
            <w:pPr>
              <w:pStyle w:val="ListParagraph"/>
              <w:widowControl/>
              <w:numPr>
                <w:ilvl w:val="0"/>
                <w:numId w:val="39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đưa biểu mẫu </w:t>
            </w:r>
            <w:r w:rsidR="00681C42">
              <w:rPr>
                <w:color w:val="000000"/>
                <w:sz w:val="24"/>
                <w:szCs w:val="24"/>
              </w:rPr>
              <w:t>xác nhận xóa</w:t>
            </w:r>
            <w:r w:rsidRPr="003F77B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sổ tiết kiệm </w:t>
            </w:r>
            <w:r w:rsidRPr="003F77B0">
              <w:rPr>
                <w:color w:val="000000"/>
                <w:sz w:val="24"/>
                <w:szCs w:val="24"/>
              </w:rPr>
              <w:t>cho khách hàng điền thông tin.</w:t>
            </w:r>
          </w:p>
          <w:p w:rsidR="00B4032F" w:rsidRPr="003F77B0" w:rsidRDefault="00B4032F" w:rsidP="00681C42">
            <w:pPr>
              <w:pStyle w:val="ListParagraph"/>
              <w:widowControl/>
              <w:numPr>
                <w:ilvl w:val="0"/>
                <w:numId w:val="39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</w:t>
            </w:r>
            <w:r w:rsidR="00681C42">
              <w:rPr>
                <w:color w:val="000000"/>
                <w:sz w:val="24"/>
                <w:szCs w:val="24"/>
              </w:rPr>
              <w:t>tính lãi cho khách hàng</w:t>
            </w:r>
          </w:p>
          <w:p w:rsidR="00B4032F" w:rsidRPr="003F77B0" w:rsidRDefault="00B4032F" w:rsidP="00681C42">
            <w:pPr>
              <w:pStyle w:val="ListParagraph"/>
              <w:widowControl/>
              <w:numPr>
                <w:ilvl w:val="0"/>
                <w:numId w:val="39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xác nhận </w:t>
            </w:r>
            <w:r w:rsidR="00681C42">
              <w:rPr>
                <w:color w:val="000000"/>
                <w:sz w:val="24"/>
                <w:szCs w:val="24"/>
              </w:rPr>
              <w:t>xóa sổ</w:t>
            </w:r>
            <w:r>
              <w:rPr>
                <w:color w:val="000000"/>
                <w:sz w:val="24"/>
                <w:szCs w:val="24"/>
              </w:rPr>
              <w:t xml:space="preserve"> tiết kiệm</w:t>
            </w:r>
          </w:p>
        </w:tc>
      </w:tr>
      <w:tr w:rsidR="00B4032F" w:rsidRPr="00595B42" w:rsidTr="00BE7062">
        <w:tc>
          <w:tcPr>
            <w:tcW w:w="1665" w:type="dxa"/>
            <w:shd w:val="clear" w:color="auto" w:fill="auto"/>
            <w:vAlign w:val="center"/>
          </w:tcPr>
          <w:p w:rsidR="00B4032F" w:rsidRPr="003F77B0" w:rsidRDefault="00B4032F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4032F" w:rsidRPr="003F77B0" w:rsidRDefault="00B4032F" w:rsidP="00681C4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Nếu khách hàng </w:t>
            </w:r>
            <w:r>
              <w:rPr>
                <w:color w:val="000000"/>
                <w:szCs w:val="24"/>
                <w:lang w:val="en-US"/>
              </w:rPr>
              <w:t xml:space="preserve">chưa có </w:t>
            </w:r>
            <w:r w:rsidR="00681C42">
              <w:rPr>
                <w:color w:val="000000"/>
                <w:szCs w:val="24"/>
                <w:lang w:val="en-US"/>
              </w:rPr>
              <w:t>sổ tiết kiệm thì bỏ qua bước bên dưới.</w:t>
            </w:r>
          </w:p>
        </w:tc>
      </w:tr>
    </w:tbl>
    <w:p w:rsidR="00B4032F" w:rsidRDefault="00B4032F">
      <w:pPr>
        <w:widowControl/>
        <w:spacing w:line="240" w:lineRule="auto"/>
        <w:rPr>
          <w:rFonts w:ascii="Arial" w:hAnsi="Arial"/>
          <w:b/>
          <w:lang w:val="en-US"/>
        </w:rPr>
      </w:pPr>
    </w:p>
    <w:p w:rsidR="00BD4488" w:rsidRDefault="00BD4488" w:rsidP="00BD4488">
      <w:pPr>
        <w:pStyle w:val="Heading2"/>
        <w:rPr>
          <w:rFonts w:eastAsia="Calibri"/>
        </w:rPr>
      </w:pPr>
      <w:bookmarkStart w:id="15" w:name="_Toc477815024"/>
      <w:r>
        <w:rPr>
          <w:rFonts w:eastAsia="Calibri"/>
          <w:lang w:val="en-US"/>
        </w:rPr>
        <w:t>Rút Sổ tiết kiệm</w:t>
      </w:r>
      <w:bookmarkEnd w:id="1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BD4488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BD4488" w:rsidRPr="00787284" w:rsidRDefault="00BD4488" w:rsidP="00BE7062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826437" w:rsidRPr="00826437">
              <w:rPr>
                <w:b/>
                <w:i/>
                <w:color w:val="FFFFFF"/>
                <w:szCs w:val="26"/>
              </w:rPr>
              <w:t>Rút sổ tiết kiệm</w:t>
            </w:r>
          </w:p>
        </w:tc>
      </w:tr>
      <w:tr w:rsidR="00BD4488" w:rsidRPr="00595B42" w:rsidTr="00BE7062">
        <w:tc>
          <w:tcPr>
            <w:tcW w:w="1665" w:type="dxa"/>
            <w:shd w:val="clear" w:color="auto" w:fill="auto"/>
            <w:vAlign w:val="center"/>
          </w:tcPr>
          <w:p w:rsidR="00BD4488" w:rsidRPr="003F77B0" w:rsidRDefault="00BD4488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D4488" w:rsidRPr="003F77B0" w:rsidRDefault="00BD4488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Rút</w:t>
            </w:r>
            <w:r w:rsidRPr="003F77B0"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  <w:lang w:val="en-US"/>
              </w:rPr>
              <w:t>sổ tiết kiệm</w:t>
            </w:r>
          </w:p>
        </w:tc>
      </w:tr>
      <w:tr w:rsidR="00BD4488" w:rsidRPr="00595B42" w:rsidTr="00BE7062">
        <w:tc>
          <w:tcPr>
            <w:tcW w:w="1665" w:type="dxa"/>
            <w:shd w:val="clear" w:color="auto" w:fill="auto"/>
            <w:vAlign w:val="center"/>
          </w:tcPr>
          <w:p w:rsidR="00BD4488" w:rsidRPr="003F77B0" w:rsidRDefault="00BD4488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D4488" w:rsidRPr="003F77B0" w:rsidRDefault="00BD4488" w:rsidP="00BD4488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>
              <w:rPr>
                <w:color w:val="000000"/>
                <w:szCs w:val="24"/>
                <w:lang w:val="en-US"/>
              </w:rPr>
              <w:t>rút sổ tiết kiệm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BD4488" w:rsidRPr="00595B42" w:rsidTr="00BE7062">
        <w:tc>
          <w:tcPr>
            <w:tcW w:w="1665" w:type="dxa"/>
            <w:shd w:val="clear" w:color="auto" w:fill="auto"/>
            <w:vAlign w:val="center"/>
          </w:tcPr>
          <w:p w:rsidR="00BD4488" w:rsidRPr="003F77B0" w:rsidRDefault="00BD4488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D4488" w:rsidRDefault="00BD4488" w:rsidP="00BD4488">
            <w:pPr>
              <w:pStyle w:val="ListParagraph"/>
              <w:widowControl/>
              <w:numPr>
                <w:ilvl w:val="0"/>
                <w:numId w:val="40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>
              <w:rPr>
                <w:color w:val="000000"/>
                <w:sz w:val="24"/>
                <w:szCs w:val="24"/>
              </w:rPr>
              <w:t xml:space="preserve">rút sổ tiết kiệm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BD4488" w:rsidRPr="003F77B0" w:rsidRDefault="00BD4488" w:rsidP="00BD4488">
            <w:pPr>
              <w:pStyle w:val="ListParagraph"/>
              <w:widowControl/>
              <w:numPr>
                <w:ilvl w:val="0"/>
                <w:numId w:val="40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Nhân viên kiểm tra loại sổ tiết kiệm thỏa mãn rút sổ tiết kiệm</w:t>
            </w:r>
          </w:p>
          <w:p w:rsidR="00BD4488" w:rsidRPr="003F77B0" w:rsidRDefault="00BD4488" w:rsidP="00BD4488">
            <w:pPr>
              <w:pStyle w:val="ListParagraph"/>
              <w:widowControl/>
              <w:numPr>
                <w:ilvl w:val="0"/>
                <w:numId w:val="40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đưa biểu mẫu </w:t>
            </w:r>
            <w:r>
              <w:rPr>
                <w:color w:val="000000"/>
                <w:sz w:val="24"/>
                <w:szCs w:val="24"/>
              </w:rPr>
              <w:t>xác nhận rút tiền trong</w:t>
            </w:r>
            <w:r w:rsidRPr="003F77B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sổ tiết kiệm </w:t>
            </w:r>
            <w:r w:rsidRPr="003F77B0">
              <w:rPr>
                <w:color w:val="000000"/>
                <w:sz w:val="24"/>
                <w:szCs w:val="24"/>
              </w:rPr>
              <w:t>cho khách hàng điền thông tin.</w:t>
            </w:r>
          </w:p>
          <w:p w:rsidR="00BD4488" w:rsidRPr="003F77B0" w:rsidRDefault="00BD4488" w:rsidP="00BD4488">
            <w:pPr>
              <w:pStyle w:val="ListParagraph"/>
              <w:widowControl/>
              <w:numPr>
                <w:ilvl w:val="0"/>
                <w:numId w:val="40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</w:t>
            </w:r>
            <w:r>
              <w:rPr>
                <w:color w:val="000000"/>
                <w:sz w:val="24"/>
                <w:szCs w:val="24"/>
              </w:rPr>
              <w:t>tính lãi cho khách hàng</w:t>
            </w:r>
          </w:p>
          <w:p w:rsidR="00BD4488" w:rsidRPr="003F77B0" w:rsidRDefault="00BD4488" w:rsidP="006F7ED1">
            <w:pPr>
              <w:pStyle w:val="ListParagraph"/>
              <w:widowControl/>
              <w:numPr>
                <w:ilvl w:val="0"/>
                <w:numId w:val="40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xác nhận </w:t>
            </w:r>
            <w:r w:rsidR="006F7ED1">
              <w:rPr>
                <w:color w:val="000000"/>
                <w:sz w:val="24"/>
                <w:szCs w:val="24"/>
              </w:rPr>
              <w:t>rút</w:t>
            </w:r>
            <w:r>
              <w:rPr>
                <w:color w:val="000000"/>
                <w:sz w:val="24"/>
                <w:szCs w:val="24"/>
              </w:rPr>
              <w:t xml:space="preserve"> sổ tiết kiệm</w:t>
            </w:r>
          </w:p>
        </w:tc>
      </w:tr>
      <w:tr w:rsidR="00BD4488" w:rsidRPr="00595B42" w:rsidTr="00BE7062">
        <w:tc>
          <w:tcPr>
            <w:tcW w:w="1665" w:type="dxa"/>
            <w:shd w:val="clear" w:color="auto" w:fill="auto"/>
            <w:vAlign w:val="center"/>
          </w:tcPr>
          <w:p w:rsidR="00BD4488" w:rsidRPr="003F77B0" w:rsidRDefault="00BD4488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D4488" w:rsidRPr="003F77B0" w:rsidRDefault="00BD4488" w:rsidP="00473FDA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Nếu khách hàng </w:t>
            </w:r>
            <w:r>
              <w:rPr>
                <w:color w:val="000000"/>
                <w:szCs w:val="24"/>
                <w:lang w:val="en-US"/>
              </w:rPr>
              <w:t xml:space="preserve">chưa tới kì hạn lãi thì bỏ qua bước </w:t>
            </w:r>
            <w:r w:rsidR="00473FDA">
              <w:rPr>
                <w:color w:val="000000"/>
                <w:szCs w:val="24"/>
                <w:lang w:val="en-US"/>
              </w:rPr>
              <w:t>bên dưới.</w:t>
            </w:r>
          </w:p>
        </w:tc>
      </w:tr>
    </w:tbl>
    <w:p w:rsidR="00826437" w:rsidRDefault="00826437">
      <w:pPr>
        <w:widowControl/>
        <w:spacing w:line="240" w:lineRule="auto"/>
        <w:rPr>
          <w:rFonts w:ascii="Arial" w:hAnsi="Arial"/>
          <w:b/>
          <w:lang w:val="en-US"/>
        </w:rPr>
      </w:pPr>
    </w:p>
    <w:p w:rsidR="00826437" w:rsidRDefault="00826437">
      <w:pPr>
        <w:widowControl/>
        <w:spacing w:line="240" w:lineRule="auto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br w:type="page"/>
      </w:r>
    </w:p>
    <w:p w:rsidR="00826437" w:rsidRDefault="00826437" w:rsidP="00826437">
      <w:pPr>
        <w:pStyle w:val="Heading2"/>
        <w:rPr>
          <w:rFonts w:eastAsia="Calibri"/>
        </w:rPr>
      </w:pPr>
      <w:bookmarkStart w:id="16" w:name="_Toc477815025"/>
      <w:r>
        <w:rPr>
          <w:rFonts w:eastAsia="Calibri"/>
          <w:lang w:val="en-US"/>
        </w:rPr>
        <w:lastRenderedPageBreak/>
        <w:t>Chuyển tiền</w:t>
      </w:r>
      <w:bookmarkEnd w:id="16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826437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826437" w:rsidRPr="00787284" w:rsidRDefault="00826437" w:rsidP="00202DA7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202DA7">
              <w:rPr>
                <w:b/>
                <w:i/>
                <w:color w:val="FFFFFF"/>
                <w:szCs w:val="26"/>
                <w:lang w:val="en-US"/>
              </w:rPr>
              <w:t>chuyển tiền.</w:t>
            </w:r>
          </w:p>
        </w:tc>
      </w:tr>
      <w:tr w:rsidR="00826437" w:rsidRPr="00595B42" w:rsidTr="00BE7062">
        <w:tc>
          <w:tcPr>
            <w:tcW w:w="1665" w:type="dxa"/>
            <w:shd w:val="clear" w:color="auto" w:fill="auto"/>
            <w:vAlign w:val="center"/>
          </w:tcPr>
          <w:p w:rsidR="00826437" w:rsidRPr="003F77B0" w:rsidRDefault="00826437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826437" w:rsidRPr="003F77B0" w:rsidRDefault="001E245D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Chuyền tiền.</w:t>
            </w:r>
          </w:p>
        </w:tc>
      </w:tr>
      <w:tr w:rsidR="00826437" w:rsidRPr="00595B42" w:rsidTr="00BE7062">
        <w:tc>
          <w:tcPr>
            <w:tcW w:w="1665" w:type="dxa"/>
            <w:shd w:val="clear" w:color="auto" w:fill="auto"/>
            <w:vAlign w:val="center"/>
          </w:tcPr>
          <w:p w:rsidR="00826437" w:rsidRPr="003F77B0" w:rsidRDefault="00826437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826437" w:rsidRPr="003F77B0" w:rsidRDefault="00826437" w:rsidP="006F7ED1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 w:rsidR="006F7ED1">
              <w:rPr>
                <w:color w:val="000000"/>
                <w:szCs w:val="24"/>
                <w:lang w:val="en-US"/>
              </w:rPr>
              <w:t>chuyền tiền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826437" w:rsidRPr="00595B42" w:rsidTr="00BE7062">
        <w:tc>
          <w:tcPr>
            <w:tcW w:w="1665" w:type="dxa"/>
            <w:shd w:val="clear" w:color="auto" w:fill="auto"/>
            <w:vAlign w:val="center"/>
          </w:tcPr>
          <w:p w:rsidR="00826437" w:rsidRPr="003F77B0" w:rsidRDefault="00826437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826437" w:rsidRDefault="00826437" w:rsidP="006F7ED1">
            <w:pPr>
              <w:pStyle w:val="ListParagraph"/>
              <w:widowControl/>
              <w:numPr>
                <w:ilvl w:val="0"/>
                <w:numId w:val="41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 w:rsidR="006F7ED1">
              <w:rPr>
                <w:color w:val="000000"/>
                <w:sz w:val="24"/>
                <w:szCs w:val="24"/>
              </w:rPr>
              <w:t>chuyển tiền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826437" w:rsidRPr="003F77B0" w:rsidRDefault="00826437" w:rsidP="006F7ED1">
            <w:pPr>
              <w:pStyle w:val="ListParagraph"/>
              <w:widowControl/>
              <w:numPr>
                <w:ilvl w:val="0"/>
                <w:numId w:val="41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Nhân viên kiểm tra </w:t>
            </w:r>
            <w:r w:rsidR="006F7ED1">
              <w:rPr>
                <w:color w:val="000000"/>
                <w:sz w:val="24"/>
                <w:szCs w:val="24"/>
              </w:rPr>
              <w:t>tài khoản nguồn và tài khoản đích</w:t>
            </w:r>
            <w:r w:rsidR="00882612">
              <w:rPr>
                <w:color w:val="000000"/>
                <w:sz w:val="24"/>
                <w:szCs w:val="24"/>
              </w:rPr>
              <w:t xml:space="preserve"> tồn tại</w:t>
            </w:r>
          </w:p>
          <w:p w:rsidR="00826437" w:rsidRPr="003F77B0" w:rsidRDefault="00826437" w:rsidP="006F7ED1">
            <w:pPr>
              <w:pStyle w:val="ListParagraph"/>
              <w:widowControl/>
              <w:numPr>
                <w:ilvl w:val="0"/>
                <w:numId w:val="41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</w:t>
            </w:r>
            <w:r w:rsidR="00AE155A">
              <w:rPr>
                <w:color w:val="000000"/>
                <w:sz w:val="24"/>
                <w:szCs w:val="24"/>
              </w:rPr>
              <w:t>dựa trên số tiền chuyền mà thu phí dịch vụ.</w:t>
            </w:r>
          </w:p>
          <w:p w:rsidR="00826437" w:rsidRPr="003F77B0" w:rsidRDefault="00826437" w:rsidP="00AE155A">
            <w:pPr>
              <w:pStyle w:val="ListParagraph"/>
              <w:widowControl/>
              <w:numPr>
                <w:ilvl w:val="0"/>
                <w:numId w:val="41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xác nhận </w:t>
            </w:r>
            <w:r w:rsidR="00AE155A">
              <w:rPr>
                <w:color w:val="000000"/>
                <w:sz w:val="24"/>
                <w:szCs w:val="24"/>
              </w:rPr>
              <w:t>đã chuyển tiền</w:t>
            </w:r>
          </w:p>
        </w:tc>
      </w:tr>
      <w:tr w:rsidR="00826437" w:rsidRPr="00595B42" w:rsidTr="00BE7062">
        <w:tc>
          <w:tcPr>
            <w:tcW w:w="1665" w:type="dxa"/>
            <w:shd w:val="clear" w:color="auto" w:fill="auto"/>
            <w:vAlign w:val="center"/>
          </w:tcPr>
          <w:p w:rsidR="00826437" w:rsidRPr="003F77B0" w:rsidRDefault="00826437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826437" w:rsidRPr="003F77B0" w:rsidRDefault="00826437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</w:p>
        </w:tc>
      </w:tr>
    </w:tbl>
    <w:p w:rsidR="00826437" w:rsidRDefault="00826437">
      <w:pPr>
        <w:widowControl/>
        <w:spacing w:line="240" w:lineRule="auto"/>
        <w:rPr>
          <w:rFonts w:ascii="Arial" w:hAnsi="Arial"/>
          <w:b/>
          <w:lang w:val="en-US"/>
        </w:rPr>
      </w:pPr>
    </w:p>
    <w:p w:rsidR="00E2329E" w:rsidRDefault="00E2329E" w:rsidP="00E2329E">
      <w:pPr>
        <w:pStyle w:val="Heading2"/>
        <w:rPr>
          <w:rFonts w:eastAsia="Calibri"/>
        </w:rPr>
      </w:pPr>
      <w:bookmarkStart w:id="17" w:name="_Toc477815026"/>
      <w:r>
        <w:rPr>
          <w:rFonts w:eastAsia="Calibri"/>
          <w:lang w:val="en-US"/>
        </w:rPr>
        <w:t>Rút tiền</w:t>
      </w:r>
      <w:bookmarkEnd w:id="17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E2329E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E2329E" w:rsidRPr="00787284" w:rsidRDefault="00E2329E" w:rsidP="00C52980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="00C52980">
              <w:rPr>
                <w:b/>
                <w:i/>
                <w:color w:val="FFFFFF"/>
                <w:szCs w:val="26"/>
                <w:lang w:val="en-US"/>
              </w:rPr>
              <w:t>rút</w:t>
            </w:r>
            <w:r>
              <w:rPr>
                <w:b/>
                <w:i/>
                <w:color w:val="FFFFFF"/>
                <w:szCs w:val="26"/>
                <w:lang w:val="en-US"/>
              </w:rPr>
              <w:t xml:space="preserve"> tiền.</w:t>
            </w:r>
          </w:p>
        </w:tc>
      </w:tr>
      <w:tr w:rsidR="00E2329E" w:rsidRPr="00595B42" w:rsidTr="00BE7062">
        <w:tc>
          <w:tcPr>
            <w:tcW w:w="1665" w:type="dxa"/>
            <w:shd w:val="clear" w:color="auto" w:fill="auto"/>
            <w:vAlign w:val="center"/>
          </w:tcPr>
          <w:p w:rsidR="00E2329E" w:rsidRPr="003F77B0" w:rsidRDefault="00E2329E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E2329E" w:rsidRPr="003F77B0" w:rsidRDefault="00E2329E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Rút tiền.</w:t>
            </w:r>
          </w:p>
        </w:tc>
      </w:tr>
      <w:tr w:rsidR="00E2329E" w:rsidRPr="00595B42" w:rsidTr="00BE7062">
        <w:tc>
          <w:tcPr>
            <w:tcW w:w="1665" w:type="dxa"/>
            <w:shd w:val="clear" w:color="auto" w:fill="auto"/>
            <w:vAlign w:val="center"/>
          </w:tcPr>
          <w:p w:rsidR="00E2329E" w:rsidRPr="003F77B0" w:rsidRDefault="00E2329E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E2329E" w:rsidRPr="003F77B0" w:rsidRDefault="00E2329E" w:rsidP="00E2329E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>
              <w:rPr>
                <w:color w:val="000000"/>
                <w:szCs w:val="24"/>
                <w:lang w:val="en-US"/>
              </w:rPr>
              <w:t>rút tiền</w:t>
            </w:r>
            <w:r w:rsidRPr="003F77B0">
              <w:rPr>
                <w:color w:val="000000"/>
                <w:szCs w:val="24"/>
                <w:lang w:val="en-US"/>
              </w:rPr>
              <w:t xml:space="preserve"> tại ngân hàng.</w:t>
            </w:r>
          </w:p>
        </w:tc>
      </w:tr>
      <w:tr w:rsidR="00E2329E" w:rsidRPr="00595B42" w:rsidTr="00BE7062">
        <w:tc>
          <w:tcPr>
            <w:tcW w:w="1665" w:type="dxa"/>
            <w:shd w:val="clear" w:color="auto" w:fill="auto"/>
            <w:vAlign w:val="center"/>
          </w:tcPr>
          <w:p w:rsidR="00E2329E" w:rsidRPr="003F77B0" w:rsidRDefault="00E2329E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E2329E" w:rsidRDefault="00E2329E" w:rsidP="00E2329E">
            <w:pPr>
              <w:pStyle w:val="ListParagraph"/>
              <w:widowControl/>
              <w:numPr>
                <w:ilvl w:val="0"/>
                <w:numId w:val="42"/>
              </w:numPr>
              <w:spacing w:after="200" w:line="240" w:lineRule="auto"/>
              <w:ind w:left="297" w:hanging="270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 xml:space="preserve">Nhân viên tiếp nhận yêu cầu </w:t>
            </w:r>
            <w:r>
              <w:rPr>
                <w:color w:val="000000"/>
                <w:sz w:val="24"/>
                <w:szCs w:val="24"/>
              </w:rPr>
              <w:t xml:space="preserve">rút tiền </w:t>
            </w:r>
            <w:r w:rsidRPr="003F77B0">
              <w:rPr>
                <w:color w:val="000000"/>
                <w:sz w:val="24"/>
                <w:szCs w:val="24"/>
              </w:rPr>
              <w:t>của khách hàng</w:t>
            </w:r>
          </w:p>
          <w:p w:rsidR="00E2329E" w:rsidRPr="003F77B0" w:rsidRDefault="00E2329E" w:rsidP="00E2329E">
            <w:pPr>
              <w:pStyle w:val="ListParagraph"/>
              <w:widowControl/>
              <w:numPr>
                <w:ilvl w:val="0"/>
                <w:numId w:val="42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Nhân viên kiểm tra rút tiền ở loại tài khoản nào</w:t>
            </w:r>
          </w:p>
          <w:p w:rsidR="00E2329E" w:rsidRPr="003F77B0" w:rsidRDefault="00E2329E" w:rsidP="00E2329E">
            <w:pPr>
              <w:pStyle w:val="ListParagraph"/>
              <w:widowControl/>
              <w:numPr>
                <w:ilvl w:val="0"/>
                <w:numId w:val="42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Nhân viên kiểm tra tiền trong tài khoản</w:t>
            </w:r>
          </w:p>
          <w:p w:rsidR="00E2329E" w:rsidRDefault="00E2329E" w:rsidP="00E2329E">
            <w:pPr>
              <w:pStyle w:val="ListParagraph"/>
              <w:widowControl/>
              <w:numPr>
                <w:ilvl w:val="0"/>
                <w:numId w:val="42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Khách hàng điền form rút tiền</w:t>
            </w:r>
          </w:p>
          <w:p w:rsidR="00E2329E" w:rsidRPr="003F77B0" w:rsidRDefault="00E2329E" w:rsidP="00E2329E">
            <w:pPr>
              <w:pStyle w:val="ListParagraph"/>
              <w:widowControl/>
              <w:numPr>
                <w:ilvl w:val="0"/>
                <w:numId w:val="42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Xác nhận rút tiền</w:t>
            </w:r>
          </w:p>
        </w:tc>
      </w:tr>
      <w:tr w:rsidR="00E2329E" w:rsidRPr="00595B42" w:rsidTr="00BE7062">
        <w:tc>
          <w:tcPr>
            <w:tcW w:w="1665" w:type="dxa"/>
            <w:shd w:val="clear" w:color="auto" w:fill="auto"/>
            <w:vAlign w:val="center"/>
          </w:tcPr>
          <w:p w:rsidR="00E2329E" w:rsidRPr="003F77B0" w:rsidRDefault="00E2329E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E2329E" w:rsidRPr="003F77B0" w:rsidRDefault="00E2329E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Nếu tài khoản của Khách hàng không còn tiền sẽ bỏ qua bước 4.</w:t>
            </w:r>
          </w:p>
        </w:tc>
      </w:tr>
    </w:tbl>
    <w:p w:rsidR="00E2329E" w:rsidRDefault="00E2329E">
      <w:pPr>
        <w:widowControl/>
        <w:spacing w:line="240" w:lineRule="auto"/>
        <w:rPr>
          <w:rFonts w:ascii="Arial" w:hAnsi="Arial"/>
          <w:b/>
          <w:lang w:val="en-US"/>
        </w:rPr>
      </w:pPr>
    </w:p>
    <w:p w:rsidR="00C52980" w:rsidRDefault="00C52980" w:rsidP="00C52980">
      <w:pPr>
        <w:pStyle w:val="Heading2"/>
        <w:rPr>
          <w:rFonts w:eastAsia="Calibri"/>
        </w:rPr>
      </w:pPr>
      <w:bookmarkStart w:id="18" w:name="_Toc477815027"/>
      <w:r>
        <w:rPr>
          <w:rFonts w:eastAsia="Calibri"/>
          <w:lang w:val="en-US"/>
        </w:rPr>
        <w:t>Tiếp nhận yêu cầu khách hàng</w:t>
      </w:r>
      <w:bookmarkEnd w:id="18"/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C52980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C52980" w:rsidRPr="00787284" w:rsidRDefault="00C52980" w:rsidP="00C52980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>
              <w:rPr>
                <w:b/>
                <w:i/>
                <w:color w:val="FFFFFF"/>
                <w:szCs w:val="26"/>
                <w:lang w:val="en-US"/>
              </w:rPr>
              <w:t>tiếp nhận yêu cầu khách hàng</w:t>
            </w:r>
          </w:p>
        </w:tc>
      </w:tr>
      <w:tr w:rsidR="00C52980" w:rsidRPr="00595B42" w:rsidTr="00BE7062">
        <w:tc>
          <w:tcPr>
            <w:tcW w:w="1665" w:type="dxa"/>
            <w:shd w:val="clear" w:color="auto" w:fill="auto"/>
            <w:vAlign w:val="center"/>
          </w:tcPr>
          <w:p w:rsidR="00C52980" w:rsidRPr="003F77B0" w:rsidRDefault="00C52980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C52980" w:rsidRPr="003F77B0" w:rsidRDefault="00C52980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Tiếp nhận yêu cầu khách hàng</w:t>
            </w:r>
          </w:p>
        </w:tc>
      </w:tr>
      <w:tr w:rsidR="00C52980" w:rsidRPr="00595B42" w:rsidTr="00BE7062">
        <w:tc>
          <w:tcPr>
            <w:tcW w:w="1665" w:type="dxa"/>
            <w:shd w:val="clear" w:color="auto" w:fill="auto"/>
            <w:vAlign w:val="center"/>
          </w:tcPr>
          <w:p w:rsidR="00C52980" w:rsidRPr="003F77B0" w:rsidRDefault="00C52980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C52980" w:rsidRPr="003F77B0" w:rsidRDefault="00C52980" w:rsidP="00C52980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khi khách hàng </w:t>
            </w:r>
            <w:r>
              <w:rPr>
                <w:color w:val="000000"/>
                <w:szCs w:val="24"/>
                <w:lang w:val="en-US"/>
              </w:rPr>
              <w:t>có nhu cầu làm việc với ngân hàng</w:t>
            </w:r>
          </w:p>
        </w:tc>
      </w:tr>
      <w:tr w:rsidR="00C52980" w:rsidRPr="00595B42" w:rsidTr="00BE7062">
        <w:tc>
          <w:tcPr>
            <w:tcW w:w="1665" w:type="dxa"/>
            <w:shd w:val="clear" w:color="auto" w:fill="auto"/>
            <w:vAlign w:val="center"/>
          </w:tcPr>
          <w:p w:rsidR="00C52980" w:rsidRPr="003F77B0" w:rsidRDefault="00C52980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C52980" w:rsidRDefault="00C52980" w:rsidP="00C52980">
            <w:pPr>
              <w:pStyle w:val="ListParagraph"/>
              <w:widowControl/>
              <w:numPr>
                <w:ilvl w:val="0"/>
                <w:numId w:val="43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 w:rsidRPr="003F77B0">
              <w:rPr>
                <w:color w:val="000000"/>
                <w:sz w:val="24"/>
                <w:szCs w:val="24"/>
              </w:rPr>
              <w:t>Nhân viên tiếp nhận yêu cầu của khách hàng</w:t>
            </w:r>
          </w:p>
          <w:p w:rsidR="00C52980" w:rsidRDefault="00C52980" w:rsidP="00C52980">
            <w:pPr>
              <w:pStyle w:val="ListParagraph"/>
              <w:widowControl/>
              <w:numPr>
                <w:ilvl w:val="0"/>
                <w:numId w:val="43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Khách điền form theo mẫu yêu cầu tương ứng</w:t>
            </w:r>
          </w:p>
          <w:p w:rsidR="00C52980" w:rsidRPr="003F77B0" w:rsidRDefault="00C52980" w:rsidP="00C52980">
            <w:pPr>
              <w:pStyle w:val="ListParagraph"/>
              <w:widowControl/>
              <w:numPr>
                <w:ilvl w:val="0"/>
                <w:numId w:val="43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Xác nhận yêu cầu khách hàng</w:t>
            </w:r>
          </w:p>
        </w:tc>
      </w:tr>
      <w:tr w:rsidR="00C52980" w:rsidRPr="00595B42" w:rsidTr="00BE7062">
        <w:tc>
          <w:tcPr>
            <w:tcW w:w="1665" w:type="dxa"/>
            <w:shd w:val="clear" w:color="auto" w:fill="auto"/>
            <w:vAlign w:val="center"/>
          </w:tcPr>
          <w:p w:rsidR="00C52980" w:rsidRPr="003F77B0" w:rsidRDefault="00C52980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C52980" w:rsidRPr="003F77B0" w:rsidRDefault="00C52980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</w:p>
        </w:tc>
      </w:tr>
    </w:tbl>
    <w:p w:rsidR="00C52980" w:rsidRDefault="00C52980">
      <w:pPr>
        <w:widowControl/>
        <w:spacing w:line="240" w:lineRule="auto"/>
        <w:rPr>
          <w:rFonts w:ascii="Arial" w:hAnsi="Arial"/>
          <w:b/>
          <w:lang w:val="en-US"/>
        </w:rPr>
      </w:pPr>
    </w:p>
    <w:p w:rsidR="00272B8B" w:rsidRDefault="00272B8B" w:rsidP="00272B8B">
      <w:pPr>
        <w:pStyle w:val="Heading2"/>
        <w:rPr>
          <w:rFonts w:eastAsia="Calibri"/>
        </w:rPr>
      </w:pPr>
      <w:bookmarkStart w:id="19" w:name="_Toc477815028"/>
      <w:r>
        <w:rPr>
          <w:rFonts w:eastAsia="Calibri"/>
          <w:lang w:val="en-US"/>
        </w:rPr>
        <w:t>Lập chi nhánh</w:t>
      </w:r>
      <w:bookmarkEnd w:id="19"/>
      <w:r>
        <w:rPr>
          <w:rFonts w:eastAsia="Calibri"/>
          <w:lang w:val="en-US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272B8B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272B8B" w:rsidRPr="00272B8B" w:rsidRDefault="00272B8B" w:rsidP="00BE7062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  <w:lang w:val="en-US"/>
              </w:rPr>
              <w:t>UC Lâp chi nhánh</w:t>
            </w:r>
          </w:p>
        </w:tc>
      </w:tr>
      <w:tr w:rsidR="00272B8B" w:rsidRPr="00595B42" w:rsidTr="00BE7062">
        <w:tc>
          <w:tcPr>
            <w:tcW w:w="1665" w:type="dxa"/>
            <w:shd w:val="clear" w:color="auto" w:fill="auto"/>
            <w:vAlign w:val="center"/>
          </w:tcPr>
          <w:p w:rsidR="00272B8B" w:rsidRPr="003F77B0" w:rsidRDefault="00272B8B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72B8B" w:rsidRPr="003F77B0" w:rsidRDefault="00272B8B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Lập chi nhánh</w:t>
            </w:r>
          </w:p>
        </w:tc>
      </w:tr>
      <w:tr w:rsidR="00272B8B" w:rsidRPr="00595B42" w:rsidTr="00BE7062">
        <w:tc>
          <w:tcPr>
            <w:tcW w:w="1665" w:type="dxa"/>
            <w:shd w:val="clear" w:color="auto" w:fill="auto"/>
            <w:vAlign w:val="center"/>
          </w:tcPr>
          <w:p w:rsidR="00272B8B" w:rsidRPr="003F77B0" w:rsidRDefault="00272B8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72B8B" w:rsidRPr="003F77B0" w:rsidRDefault="00272B8B" w:rsidP="00272B8B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bắt đầu </w:t>
            </w:r>
            <w:r>
              <w:rPr>
                <w:color w:val="000000"/>
                <w:szCs w:val="24"/>
                <w:lang w:val="en-US"/>
              </w:rPr>
              <w:t>giám đốc muốn lập chi nhánh mới</w:t>
            </w:r>
          </w:p>
        </w:tc>
      </w:tr>
      <w:tr w:rsidR="00272B8B" w:rsidRPr="00595B42" w:rsidTr="00BE7062">
        <w:tc>
          <w:tcPr>
            <w:tcW w:w="1665" w:type="dxa"/>
            <w:shd w:val="clear" w:color="auto" w:fill="auto"/>
            <w:vAlign w:val="center"/>
          </w:tcPr>
          <w:p w:rsidR="00272B8B" w:rsidRPr="003F77B0" w:rsidRDefault="00272B8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72B8B" w:rsidRDefault="009650B3" w:rsidP="009650B3">
            <w:pPr>
              <w:pStyle w:val="ListParagraph"/>
              <w:widowControl/>
              <w:numPr>
                <w:ilvl w:val="0"/>
                <w:numId w:val="44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Giám đốc khảo sát khu vực thuê nhà</w:t>
            </w:r>
          </w:p>
          <w:p w:rsidR="00272B8B" w:rsidRDefault="009650B3" w:rsidP="009650B3">
            <w:pPr>
              <w:pStyle w:val="ListParagraph"/>
              <w:widowControl/>
              <w:numPr>
                <w:ilvl w:val="0"/>
                <w:numId w:val="44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Giảm đốc soạn thảo hợp đồng mở chi nhánh</w:t>
            </w:r>
          </w:p>
          <w:p w:rsidR="00272B8B" w:rsidRPr="003F77B0" w:rsidRDefault="009650B3" w:rsidP="009650B3">
            <w:pPr>
              <w:pStyle w:val="ListParagraph"/>
              <w:widowControl/>
              <w:numPr>
                <w:ilvl w:val="0"/>
                <w:numId w:val="44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Ghi nhận thông tin chi nhánh.</w:t>
            </w:r>
          </w:p>
        </w:tc>
      </w:tr>
      <w:tr w:rsidR="00272B8B" w:rsidRPr="00595B42" w:rsidTr="00BE7062">
        <w:tc>
          <w:tcPr>
            <w:tcW w:w="1665" w:type="dxa"/>
            <w:shd w:val="clear" w:color="auto" w:fill="auto"/>
            <w:vAlign w:val="center"/>
          </w:tcPr>
          <w:p w:rsidR="00272B8B" w:rsidRPr="003F77B0" w:rsidRDefault="00272B8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72B8B" w:rsidRPr="003F77B0" w:rsidRDefault="00272B8B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</w:p>
        </w:tc>
      </w:tr>
    </w:tbl>
    <w:p w:rsidR="00F763BB" w:rsidRDefault="00F763BB" w:rsidP="00F763BB">
      <w:pPr>
        <w:pStyle w:val="Heading2"/>
        <w:rPr>
          <w:rFonts w:eastAsia="Calibri"/>
        </w:rPr>
      </w:pPr>
      <w:bookmarkStart w:id="20" w:name="_Toc477815029"/>
      <w:r>
        <w:rPr>
          <w:rFonts w:eastAsia="Calibri"/>
          <w:lang w:val="en-US"/>
        </w:rPr>
        <w:lastRenderedPageBreak/>
        <w:t>Cập nhật thông tin về trụ sở</w:t>
      </w:r>
      <w:bookmarkEnd w:id="20"/>
      <w:r>
        <w:rPr>
          <w:rFonts w:eastAsia="Calibri"/>
          <w:lang w:val="en-US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F763BB" w:rsidRPr="00595B42" w:rsidTr="00BE7062">
        <w:tc>
          <w:tcPr>
            <w:tcW w:w="8775" w:type="dxa"/>
            <w:gridSpan w:val="2"/>
            <w:shd w:val="clear" w:color="auto" w:fill="000000"/>
            <w:vAlign w:val="center"/>
          </w:tcPr>
          <w:p w:rsidR="00F763BB" w:rsidRPr="00272B8B" w:rsidRDefault="00F763BB" w:rsidP="00BE7062">
            <w:pPr>
              <w:spacing w:line="240" w:lineRule="auto"/>
              <w:rPr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  <w:lang w:val="en-US"/>
              </w:rPr>
              <w:t>UC Lâp chi nhánh</w:t>
            </w:r>
          </w:p>
        </w:tc>
      </w:tr>
      <w:tr w:rsidR="00F763BB" w:rsidRPr="00595B42" w:rsidTr="00BE7062">
        <w:tc>
          <w:tcPr>
            <w:tcW w:w="1665" w:type="dxa"/>
            <w:shd w:val="clear" w:color="auto" w:fill="auto"/>
            <w:vAlign w:val="center"/>
          </w:tcPr>
          <w:p w:rsidR="00F763BB" w:rsidRPr="003F77B0" w:rsidRDefault="00F763BB" w:rsidP="00BE7062">
            <w:pPr>
              <w:spacing w:line="240" w:lineRule="auto"/>
              <w:rPr>
                <w:i/>
                <w:color w:val="000000"/>
                <w:szCs w:val="24"/>
              </w:rPr>
            </w:pPr>
            <w:r w:rsidRPr="003F77B0">
              <w:rPr>
                <w:i/>
                <w:color w:val="000000"/>
                <w:szCs w:val="24"/>
              </w:rPr>
              <w:t>Tên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F763BB" w:rsidRPr="003F77B0" w:rsidRDefault="00F763BB" w:rsidP="00BE7062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Cập nhật thông tin về trụ sở</w:t>
            </w:r>
          </w:p>
        </w:tc>
      </w:tr>
      <w:tr w:rsidR="00F763BB" w:rsidRPr="00595B42" w:rsidTr="00BE7062">
        <w:tc>
          <w:tcPr>
            <w:tcW w:w="1665" w:type="dxa"/>
            <w:shd w:val="clear" w:color="auto" w:fill="auto"/>
            <w:vAlign w:val="center"/>
          </w:tcPr>
          <w:p w:rsidR="00F763BB" w:rsidRPr="003F77B0" w:rsidRDefault="00F763B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  <w:lang w:val="en-US"/>
              </w:rPr>
              <w:t>Mô tả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F763BB" w:rsidRPr="003F77B0" w:rsidRDefault="00F763BB" w:rsidP="00F763BB">
            <w:pPr>
              <w:spacing w:line="240" w:lineRule="auto"/>
              <w:rPr>
                <w:color w:val="000000"/>
                <w:szCs w:val="24"/>
                <w:lang w:val="en-US"/>
              </w:rPr>
            </w:pPr>
            <w:r w:rsidRPr="003F77B0">
              <w:rPr>
                <w:color w:val="000000"/>
                <w:szCs w:val="24"/>
                <w:lang w:val="en-US"/>
              </w:rPr>
              <w:t xml:space="preserve">Use case </w:t>
            </w:r>
            <w:r>
              <w:rPr>
                <w:color w:val="000000"/>
                <w:szCs w:val="24"/>
                <w:lang w:val="en-US"/>
              </w:rPr>
              <w:t>khi nhân viên cập nhật thông tin về trụ sở chính ngân hàng</w:t>
            </w:r>
          </w:p>
        </w:tc>
      </w:tr>
      <w:tr w:rsidR="00F763BB" w:rsidRPr="00595B42" w:rsidTr="00BE7062">
        <w:tc>
          <w:tcPr>
            <w:tcW w:w="1665" w:type="dxa"/>
            <w:shd w:val="clear" w:color="auto" w:fill="auto"/>
            <w:vAlign w:val="center"/>
          </w:tcPr>
          <w:p w:rsidR="00F763BB" w:rsidRPr="003F77B0" w:rsidRDefault="00F763B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Dòng </w:t>
            </w:r>
            <w:r w:rsidRPr="003F77B0">
              <w:rPr>
                <w:i/>
                <w:color w:val="000000"/>
                <w:szCs w:val="24"/>
                <w:lang w:val="en-US"/>
              </w:rPr>
              <w:t>Cơ bản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F763BB" w:rsidRDefault="00F763BB" w:rsidP="00F763BB">
            <w:pPr>
              <w:pStyle w:val="ListParagraph"/>
              <w:widowControl/>
              <w:numPr>
                <w:ilvl w:val="0"/>
                <w:numId w:val="45"/>
              </w:numPr>
              <w:spacing w:after="200" w:line="240" w:lineRule="auto"/>
              <w:ind w:left="3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Xác nhận thông tin yêu cầu từ khách hàng</w:t>
            </w:r>
          </w:p>
          <w:p w:rsidR="00F763BB" w:rsidRPr="00F763BB" w:rsidRDefault="00F763BB" w:rsidP="00F763BB">
            <w:pPr>
              <w:pStyle w:val="ListParagraph"/>
              <w:widowControl/>
              <w:numPr>
                <w:ilvl w:val="0"/>
                <w:numId w:val="45"/>
              </w:numPr>
              <w:spacing w:after="200" w:line="240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Nhân viên định kì cập nhật thông tin về trụ sở chính</w:t>
            </w:r>
          </w:p>
        </w:tc>
      </w:tr>
      <w:tr w:rsidR="00F763BB" w:rsidRPr="00595B42" w:rsidTr="00BE7062">
        <w:tc>
          <w:tcPr>
            <w:tcW w:w="1665" w:type="dxa"/>
            <w:shd w:val="clear" w:color="auto" w:fill="auto"/>
            <w:vAlign w:val="center"/>
          </w:tcPr>
          <w:p w:rsidR="00F763BB" w:rsidRPr="003F77B0" w:rsidRDefault="00F763BB" w:rsidP="00BE7062">
            <w:pPr>
              <w:spacing w:line="240" w:lineRule="auto"/>
              <w:rPr>
                <w:i/>
                <w:color w:val="000000"/>
                <w:szCs w:val="24"/>
                <w:lang w:val="en-US"/>
              </w:rPr>
            </w:pPr>
            <w:r w:rsidRPr="003F77B0">
              <w:rPr>
                <w:i/>
                <w:color w:val="000000"/>
                <w:szCs w:val="24"/>
              </w:rPr>
              <w:t xml:space="preserve">Các dòng </w:t>
            </w:r>
            <w:r w:rsidRPr="003F77B0">
              <w:rPr>
                <w:i/>
                <w:color w:val="000000"/>
                <w:szCs w:val="24"/>
                <w:lang w:val="en-US"/>
              </w:rPr>
              <w:t>thay thế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F763BB" w:rsidRPr="003F77B0" w:rsidRDefault="00F763BB" w:rsidP="00BE7062">
            <w:pPr>
              <w:widowControl/>
              <w:spacing w:after="200" w:line="240" w:lineRule="auto"/>
              <w:rPr>
                <w:color w:val="000000"/>
                <w:szCs w:val="24"/>
                <w:lang w:val="en-US"/>
              </w:rPr>
            </w:pPr>
          </w:p>
        </w:tc>
      </w:tr>
    </w:tbl>
    <w:p w:rsidR="00272B8B" w:rsidRDefault="00272B8B">
      <w:pPr>
        <w:widowControl/>
        <w:spacing w:line="240" w:lineRule="auto"/>
        <w:rPr>
          <w:rFonts w:ascii="Arial" w:hAnsi="Arial"/>
          <w:b/>
          <w:lang w:val="en-US"/>
        </w:rPr>
      </w:pPr>
    </w:p>
    <w:p w:rsidR="00D4458D" w:rsidRDefault="008B6895" w:rsidP="008B6895">
      <w:pPr>
        <w:pStyle w:val="Heading1"/>
        <w:rPr>
          <w:lang w:val="en-US"/>
        </w:rPr>
      </w:pPr>
      <w:bookmarkStart w:id="21" w:name="_Toc477815030"/>
      <w:r w:rsidRPr="00595B42">
        <w:t>Đặc tả Use Case</w:t>
      </w:r>
      <w:r>
        <w:rPr>
          <w:lang w:val="en-US"/>
        </w:rPr>
        <w:t xml:space="preserve"> bằng Active Diagram</w:t>
      </w:r>
      <w:bookmarkEnd w:id="21"/>
    </w:p>
    <w:p w:rsidR="00D4458D" w:rsidRDefault="00D4458D" w:rsidP="00D4458D">
      <w:pPr>
        <w:pStyle w:val="Heading2"/>
        <w:rPr>
          <w:rFonts w:eastAsia="Calibri"/>
        </w:rPr>
      </w:pPr>
      <w:r>
        <w:rPr>
          <w:lang w:val="en-US"/>
        </w:rPr>
        <w:br w:type="page"/>
      </w:r>
      <w:bookmarkStart w:id="22" w:name="_Toc477815031"/>
      <w:r>
        <w:rPr>
          <w:lang w:val="en-US"/>
        </w:rPr>
        <w:lastRenderedPageBreak/>
        <w:t>Diagram</w:t>
      </w:r>
      <w:r>
        <w:t xml:space="preserve"> </w:t>
      </w:r>
      <w:r>
        <w:rPr>
          <w:rFonts w:eastAsia="Calibri"/>
          <w:lang w:val="en-US"/>
        </w:rPr>
        <w:t>Đăng kí tài khoản</w:t>
      </w:r>
      <w:bookmarkEnd w:id="22"/>
    </w:p>
    <w:p w:rsidR="00A208DD" w:rsidRDefault="00D4458D" w:rsidP="00787284">
      <w:pPr>
        <w:rPr>
          <w:lang w:val="en-US"/>
        </w:rPr>
      </w:pPr>
      <w:r w:rsidRPr="00D4458D">
        <w:rPr>
          <w:noProof/>
          <w:lang w:val="en-US" w:eastAsia="ja-JP"/>
        </w:rPr>
        <w:drawing>
          <wp:inline distT="0" distB="0" distL="0" distR="0">
            <wp:extent cx="5141219" cy="4183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66" cy="41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09" w:rsidRDefault="00C07B09" w:rsidP="00787284">
      <w:pPr>
        <w:rPr>
          <w:lang w:val="en-US"/>
        </w:rPr>
      </w:pPr>
    </w:p>
    <w:p w:rsidR="00C07B09" w:rsidRDefault="00C07B09" w:rsidP="00C07B09">
      <w:pPr>
        <w:pStyle w:val="Heading2"/>
      </w:pPr>
      <w:bookmarkStart w:id="23" w:name="_Toc477815032"/>
      <w:r>
        <w:rPr>
          <w:lang w:val="en-US"/>
        </w:rPr>
        <w:t>Diagram</w:t>
      </w:r>
      <w:r>
        <w:t xml:space="preserve"> Thay đổi thông tin</w:t>
      </w:r>
      <w:bookmarkEnd w:id="23"/>
    </w:p>
    <w:p w:rsidR="00C07B09" w:rsidRDefault="00C07B09" w:rsidP="00C07B09">
      <w:r w:rsidRPr="00C07B09">
        <w:rPr>
          <w:noProof/>
          <w:lang w:val="en-US" w:eastAsia="ja-JP"/>
        </w:rPr>
        <w:drawing>
          <wp:inline distT="0" distB="0" distL="0" distR="0">
            <wp:extent cx="5082540" cy="35136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35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2F" w:rsidRDefault="00B4032F" w:rsidP="00B4032F">
      <w:pPr>
        <w:pStyle w:val="Heading2"/>
      </w:pPr>
      <w:bookmarkStart w:id="24" w:name="_Toc477815033"/>
      <w:r>
        <w:rPr>
          <w:lang w:val="en-US"/>
        </w:rPr>
        <w:lastRenderedPageBreak/>
        <w:t>Diagram</w:t>
      </w:r>
      <w:r>
        <w:t xml:space="preserve"> </w:t>
      </w:r>
      <w:r>
        <w:rPr>
          <w:lang w:val="en-US"/>
        </w:rPr>
        <w:t>Đăng kí sổ tiết kiệm</w:t>
      </w:r>
      <w:bookmarkEnd w:id="24"/>
    </w:p>
    <w:p w:rsidR="00B4032F" w:rsidRDefault="00B4032F" w:rsidP="00C07B09">
      <w:r w:rsidRPr="00B4032F">
        <w:rPr>
          <w:noProof/>
          <w:lang w:val="en-US" w:eastAsia="ja-JP"/>
        </w:rPr>
        <w:drawing>
          <wp:inline distT="0" distB="0" distL="0" distR="0">
            <wp:extent cx="4489318" cy="38176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70" cy="38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19" w:rsidRDefault="00826437" w:rsidP="00F04719">
      <w:pPr>
        <w:pStyle w:val="Heading2"/>
        <w:rPr>
          <w:lang w:val="en-US"/>
        </w:rPr>
      </w:pPr>
      <w:bookmarkStart w:id="25" w:name="_Toc477815034"/>
      <w:r>
        <w:rPr>
          <w:lang w:val="en-US"/>
        </w:rPr>
        <w:t xml:space="preserve">Digram </w:t>
      </w:r>
      <w:r w:rsidR="00F04719">
        <w:rPr>
          <w:lang w:val="en-US"/>
        </w:rPr>
        <w:t>Xóa sổ tiết kiệm</w:t>
      </w:r>
      <w:bookmarkEnd w:id="25"/>
    </w:p>
    <w:p w:rsidR="00F04719" w:rsidRDefault="00F04719" w:rsidP="00F04719">
      <w:pPr>
        <w:rPr>
          <w:lang w:val="en-US"/>
        </w:rPr>
      </w:pPr>
      <w:r w:rsidRPr="00F04719">
        <w:rPr>
          <w:noProof/>
          <w:lang w:val="en-US" w:eastAsia="ja-JP"/>
        </w:rPr>
        <w:drawing>
          <wp:inline distT="0" distB="0" distL="0" distR="0">
            <wp:extent cx="4312920" cy="428556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02" cy="42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14" w:rsidRDefault="00843314" w:rsidP="00843314">
      <w:pPr>
        <w:pStyle w:val="Heading2"/>
      </w:pPr>
      <w:bookmarkStart w:id="26" w:name="_Toc477815035"/>
      <w:r>
        <w:rPr>
          <w:lang w:val="en-US"/>
        </w:rPr>
        <w:lastRenderedPageBreak/>
        <w:t>Diagram</w:t>
      </w:r>
      <w:r>
        <w:t xml:space="preserve"> </w:t>
      </w:r>
      <w:r>
        <w:rPr>
          <w:lang w:val="en-US"/>
        </w:rPr>
        <w:t>Rút sổ tiết kiệm</w:t>
      </w:r>
      <w:bookmarkEnd w:id="26"/>
    </w:p>
    <w:p w:rsidR="00843314" w:rsidRPr="00F04719" w:rsidRDefault="00843314" w:rsidP="00F04719">
      <w:pPr>
        <w:rPr>
          <w:lang w:val="en-US"/>
        </w:rPr>
      </w:pPr>
    </w:p>
    <w:p w:rsidR="00F04719" w:rsidRDefault="00826437" w:rsidP="00C07B09">
      <w:r w:rsidRPr="00826437">
        <w:rPr>
          <w:noProof/>
          <w:lang w:val="en-US" w:eastAsia="ja-JP"/>
        </w:rPr>
        <w:drawing>
          <wp:inline distT="0" distB="0" distL="0" distR="0">
            <wp:extent cx="4274820" cy="439950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66" cy="4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71" w:rsidRDefault="00670671" w:rsidP="00670671">
      <w:pPr>
        <w:pStyle w:val="Heading2"/>
        <w:rPr>
          <w:lang w:val="en-US"/>
        </w:rPr>
      </w:pPr>
      <w:bookmarkStart w:id="27" w:name="_Toc477815036"/>
      <w:r>
        <w:rPr>
          <w:lang w:val="en-US"/>
        </w:rPr>
        <w:t>Diagram</w:t>
      </w:r>
      <w:r>
        <w:t xml:space="preserve"> </w:t>
      </w:r>
      <w:r>
        <w:rPr>
          <w:lang w:val="en-US"/>
        </w:rPr>
        <w:t>Chuyển tiền.</w:t>
      </w:r>
      <w:bookmarkEnd w:id="27"/>
    </w:p>
    <w:p w:rsidR="00C216BE" w:rsidRDefault="00C216BE" w:rsidP="00C216BE">
      <w:pPr>
        <w:rPr>
          <w:lang w:val="en-US"/>
        </w:rPr>
      </w:pPr>
      <w:r w:rsidRPr="00C216BE">
        <w:rPr>
          <w:noProof/>
          <w:lang w:val="en-US" w:eastAsia="ja-JP"/>
        </w:rPr>
        <w:drawing>
          <wp:inline distT="0" distB="0" distL="0" distR="0">
            <wp:extent cx="4267200" cy="3473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88" cy="34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8B" w:rsidRDefault="0070588B" w:rsidP="0070588B">
      <w:pPr>
        <w:pStyle w:val="Heading2"/>
        <w:rPr>
          <w:lang w:val="en-US"/>
        </w:rPr>
      </w:pPr>
      <w:bookmarkStart w:id="28" w:name="_Toc477815037"/>
      <w:r>
        <w:rPr>
          <w:lang w:val="en-US"/>
        </w:rPr>
        <w:lastRenderedPageBreak/>
        <w:t>Diagram</w:t>
      </w:r>
      <w:r>
        <w:t xml:space="preserve"> </w:t>
      </w:r>
      <w:r>
        <w:rPr>
          <w:lang w:val="en-US"/>
        </w:rPr>
        <w:t>Rút tiền.</w:t>
      </w:r>
      <w:bookmarkEnd w:id="28"/>
    </w:p>
    <w:p w:rsidR="0070588B" w:rsidRPr="00C216BE" w:rsidRDefault="0070588B" w:rsidP="00C216BE">
      <w:pPr>
        <w:rPr>
          <w:lang w:val="en-US"/>
        </w:rPr>
      </w:pPr>
      <w:r w:rsidRPr="0070588B">
        <w:rPr>
          <w:noProof/>
          <w:lang w:val="en-US" w:eastAsia="ja-JP"/>
        </w:rPr>
        <w:drawing>
          <wp:inline distT="0" distB="0" distL="0" distR="0">
            <wp:extent cx="3657600" cy="436069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79" cy="43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D9" w:rsidRDefault="00D735D9" w:rsidP="00D735D9">
      <w:pPr>
        <w:pStyle w:val="Heading2"/>
        <w:rPr>
          <w:lang w:val="en-US"/>
        </w:rPr>
      </w:pPr>
      <w:bookmarkStart w:id="29" w:name="_Toc477815038"/>
      <w:r>
        <w:rPr>
          <w:lang w:val="en-US"/>
        </w:rPr>
        <w:t>Diagram</w:t>
      </w:r>
      <w:r>
        <w:t xml:space="preserve"> </w:t>
      </w:r>
      <w:r>
        <w:rPr>
          <w:lang w:val="en-US"/>
        </w:rPr>
        <w:t>Tiếp nhận yêu cầu khách hàng.</w:t>
      </w:r>
      <w:bookmarkEnd w:id="29"/>
    </w:p>
    <w:p w:rsidR="00815F93" w:rsidRDefault="00432A59" w:rsidP="00815F93">
      <w:pPr>
        <w:rPr>
          <w:lang w:val="en-US"/>
        </w:rPr>
      </w:pPr>
      <w:r w:rsidRPr="00432A59">
        <w:rPr>
          <w:noProof/>
          <w:lang w:val="en-US" w:eastAsia="ja-JP"/>
        </w:rPr>
        <w:drawing>
          <wp:inline distT="0" distB="0" distL="0" distR="0">
            <wp:extent cx="3893820" cy="36437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67" cy="36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9A" w:rsidRDefault="00A26E9A" w:rsidP="00A26E9A">
      <w:pPr>
        <w:pStyle w:val="Heading2"/>
        <w:rPr>
          <w:lang w:val="en-US"/>
        </w:rPr>
      </w:pPr>
      <w:bookmarkStart w:id="30" w:name="_Toc477815039"/>
      <w:r>
        <w:rPr>
          <w:lang w:val="en-US"/>
        </w:rPr>
        <w:lastRenderedPageBreak/>
        <w:t>Diagram</w:t>
      </w:r>
      <w:r>
        <w:t xml:space="preserve"> </w:t>
      </w:r>
      <w:r>
        <w:rPr>
          <w:lang w:val="en-US"/>
        </w:rPr>
        <w:t>Lập chi nhánh</w:t>
      </w:r>
      <w:bookmarkEnd w:id="30"/>
    </w:p>
    <w:p w:rsidR="00A26E9A" w:rsidRDefault="00F763BB" w:rsidP="00A26E9A">
      <w:pPr>
        <w:rPr>
          <w:lang w:val="en-US"/>
        </w:rPr>
      </w:pPr>
      <w:r w:rsidRPr="00F763BB">
        <w:rPr>
          <w:noProof/>
          <w:lang w:val="en-US" w:eastAsia="ja-JP"/>
        </w:rPr>
        <w:drawing>
          <wp:inline distT="0" distB="0" distL="0" distR="0">
            <wp:extent cx="1932905" cy="446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02" cy="44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7C" w:rsidRDefault="008D7C7C" w:rsidP="008D7C7C">
      <w:pPr>
        <w:pStyle w:val="Heading2"/>
        <w:rPr>
          <w:lang w:val="en-US"/>
        </w:rPr>
      </w:pPr>
      <w:bookmarkStart w:id="31" w:name="_Toc477815040"/>
      <w:r>
        <w:rPr>
          <w:lang w:val="en-US"/>
        </w:rPr>
        <w:t>Diagram</w:t>
      </w:r>
      <w:r>
        <w:t xml:space="preserve"> </w:t>
      </w:r>
      <w:r>
        <w:rPr>
          <w:lang w:val="en-US"/>
        </w:rPr>
        <w:t>Cập nhật thông tin về trụ sở</w:t>
      </w:r>
      <w:bookmarkEnd w:id="31"/>
    </w:p>
    <w:p w:rsidR="008D7C7C" w:rsidRPr="008D7C7C" w:rsidRDefault="008D7C7C" w:rsidP="008D7C7C">
      <w:pPr>
        <w:rPr>
          <w:lang w:val="en-US"/>
        </w:rPr>
      </w:pPr>
      <w:r w:rsidRPr="008D7C7C">
        <w:rPr>
          <w:noProof/>
          <w:lang w:val="en-US" w:eastAsia="ja-JP"/>
        </w:rPr>
        <w:drawing>
          <wp:inline distT="0" distB="0" distL="0" distR="0">
            <wp:extent cx="1957717" cy="32766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27" cy="3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7C" w:rsidRPr="00A26E9A" w:rsidRDefault="008D7C7C" w:rsidP="00A26E9A">
      <w:pPr>
        <w:rPr>
          <w:lang w:val="en-US"/>
        </w:rPr>
      </w:pPr>
    </w:p>
    <w:p w:rsidR="00A26E9A" w:rsidRDefault="00A26E9A" w:rsidP="00815F93">
      <w:pPr>
        <w:rPr>
          <w:lang w:val="en-US"/>
        </w:rPr>
      </w:pPr>
    </w:p>
    <w:p w:rsidR="00A26E9A" w:rsidRPr="00815F93" w:rsidRDefault="00A26E9A" w:rsidP="00815F93">
      <w:pPr>
        <w:rPr>
          <w:lang w:val="en-US"/>
        </w:rPr>
      </w:pPr>
    </w:p>
    <w:p w:rsidR="00670671" w:rsidRPr="00C07B09" w:rsidRDefault="00670671" w:rsidP="00C07B09"/>
    <w:sectPr w:rsidR="00670671" w:rsidRPr="00C07B09" w:rsidSect="00301562">
      <w:headerReference w:type="default" r:id="rId20"/>
      <w:footerReference w:type="default" r:id="rId2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F40" w:rsidRDefault="00926F40">
      <w:r>
        <w:separator/>
      </w:r>
    </w:p>
  </w:endnote>
  <w:endnote w:type="continuationSeparator" w:id="0">
    <w:p w:rsidR="00926F40" w:rsidRDefault="0092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9F2" w:rsidRDefault="001359F2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 wp14:anchorId="4F62DADD" wp14:editId="1E732CA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359F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1359F2" w:rsidRPr="007A1DE8" w:rsidRDefault="001359F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9776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1359F2" w:rsidRPr="00B871C5" w:rsidRDefault="001359F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8473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359F2" w:rsidRDefault="001359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F40" w:rsidRDefault="00926F40">
      <w:r>
        <w:separator/>
      </w:r>
    </w:p>
  </w:footnote>
  <w:footnote w:type="continuationSeparator" w:id="0">
    <w:p w:rsidR="00926F40" w:rsidRDefault="00926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9F2" w:rsidRDefault="001359F2" w:rsidP="001359F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431AAF" wp14:editId="566358F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8C494" id="Freeform 1" o:spid="_x0000_s1026" style="position:absolute;margin-left:0;margin-top:0;width:93.15pt;height:81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72576" behindDoc="0" locked="0" layoutInCell="1" allowOverlap="1" wp14:anchorId="3C5988E0" wp14:editId="51E4BE3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359F2" w:rsidRDefault="001359F2" w:rsidP="001359F2">
    <w:pPr>
      <w:pStyle w:val="Title"/>
      <w:rPr>
        <w:lang w:val="en-US"/>
      </w:rPr>
    </w:pPr>
  </w:p>
  <w:p w:rsidR="001359F2" w:rsidRPr="003B1A2B" w:rsidRDefault="001359F2" w:rsidP="001359F2">
    <w:pPr>
      <w:rPr>
        <w:lang w:val="en-US"/>
      </w:rPr>
    </w:pPr>
  </w:p>
  <w:p w:rsidR="001359F2" w:rsidRPr="00F247F3" w:rsidRDefault="00926F40" w:rsidP="00F247F3">
    <w:pPr>
      <w:pStyle w:val="Header"/>
      <w:jc w:val="center"/>
      <w:rPr>
        <w:rFonts w:eastAsia="Tahoma"/>
        <w:sz w:val="48"/>
        <w:szCs w:val="48"/>
      </w:rPr>
    </w:pPr>
    <w:hyperlink r:id="rId2" w:history="1">
      <w:r w:rsidR="001359F2" w:rsidRPr="00F247F3">
        <w:rPr>
          <w:rStyle w:val="Hyperlink"/>
          <w:rFonts w:ascii="Helvetica" w:hAnsi="Helvetica" w:cs="Helvetica"/>
          <w:b/>
          <w:bCs/>
          <w:color w:val="000000"/>
          <w:sz w:val="48"/>
          <w:szCs w:val="48"/>
        </w:rPr>
        <w:t>Phát triển hệ thống thông tin hiện đại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9F2" w:rsidRDefault="001359F2">
    <w:r w:rsidRPr="004257CD">
      <w:rPr>
        <w:noProof/>
        <w:lang w:val="en-US" w:eastAsia="ja-JP"/>
      </w:rPr>
      <w:drawing>
        <wp:anchor distT="0" distB="0" distL="114300" distR="114300" simplePos="0" relativeHeight="25165926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359F2" w:rsidTr="008D3541">
      <w:tc>
        <w:tcPr>
          <w:tcW w:w="6623" w:type="dxa"/>
          <w:shd w:val="clear" w:color="auto" w:fill="auto"/>
        </w:tcPr>
        <w:p w:rsidR="001359F2" w:rsidRPr="008D3541" w:rsidRDefault="001359F2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Bank Management</w:t>
          </w:r>
        </w:p>
      </w:tc>
      <w:tc>
        <w:tcPr>
          <w:tcW w:w="2845" w:type="dxa"/>
          <w:shd w:val="clear" w:color="auto" w:fill="auto"/>
        </w:tcPr>
        <w:p w:rsidR="001359F2" w:rsidRPr="008D3541" w:rsidRDefault="001359F2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1359F2" w:rsidTr="008D3541">
      <w:tc>
        <w:tcPr>
          <w:tcW w:w="6623" w:type="dxa"/>
          <w:shd w:val="clear" w:color="auto" w:fill="auto"/>
        </w:tcPr>
        <w:p w:rsidR="001359F2" w:rsidRPr="008D3541" w:rsidRDefault="001359F2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1359F2" w:rsidRPr="008D3541" w:rsidRDefault="001359F2" w:rsidP="00B17CE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4458D">
            <w:rPr>
              <w:color w:val="0000FF"/>
              <w:lang w:val="en-US"/>
            </w:rPr>
            <w:t>20</w:t>
          </w:r>
          <w:r>
            <w:rPr>
              <w:color w:val="0000FF"/>
              <w:lang w:val="en-US"/>
            </w:rPr>
            <w:t>/3/2017</w:t>
          </w:r>
        </w:p>
      </w:tc>
    </w:tr>
  </w:tbl>
  <w:p w:rsidR="001359F2" w:rsidRPr="007A1DE8" w:rsidRDefault="001359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B0A1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40A76"/>
    <w:multiLevelType w:val="hybridMultilevel"/>
    <w:tmpl w:val="03869F96"/>
    <w:lvl w:ilvl="0" w:tplc="D3C6F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84C7F"/>
    <w:multiLevelType w:val="hybridMultilevel"/>
    <w:tmpl w:val="BBDA1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8F55A5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06A03"/>
    <w:multiLevelType w:val="hybridMultilevel"/>
    <w:tmpl w:val="9404CB54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A8E6976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A49D5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A6D5A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D4394"/>
    <w:multiLevelType w:val="hybridMultilevel"/>
    <w:tmpl w:val="9164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D474C"/>
    <w:multiLevelType w:val="multilevel"/>
    <w:tmpl w:val="EFEE09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5" w:hanging="1800"/>
      </w:pPr>
      <w:rPr>
        <w:rFonts w:hint="default"/>
      </w:rPr>
    </w:lvl>
  </w:abstractNum>
  <w:abstractNum w:abstractNumId="10">
    <w:nsid w:val="238322A2"/>
    <w:multiLevelType w:val="hybridMultilevel"/>
    <w:tmpl w:val="AFF00E6E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33A46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496711"/>
    <w:multiLevelType w:val="hybridMultilevel"/>
    <w:tmpl w:val="AD9E2976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54514"/>
    <w:multiLevelType w:val="hybridMultilevel"/>
    <w:tmpl w:val="811C7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61F8B"/>
    <w:multiLevelType w:val="hybridMultilevel"/>
    <w:tmpl w:val="8A707522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33672794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B3849"/>
    <w:multiLevelType w:val="hybridMultilevel"/>
    <w:tmpl w:val="ED8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B566E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6649F"/>
    <w:multiLevelType w:val="multilevel"/>
    <w:tmpl w:val="380C8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395" w:hanging="855"/>
      </w:pPr>
      <w:rPr>
        <w:rFonts w:hint="default"/>
      </w:rPr>
    </w:lvl>
    <w:lvl w:ilvl="2">
      <w:start w:val="16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9">
    <w:nsid w:val="3D8610BA"/>
    <w:multiLevelType w:val="hybridMultilevel"/>
    <w:tmpl w:val="B4604B32"/>
    <w:lvl w:ilvl="0" w:tplc="5AF8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423ACD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359F0"/>
    <w:multiLevelType w:val="hybridMultilevel"/>
    <w:tmpl w:val="0674FAC2"/>
    <w:lvl w:ilvl="0" w:tplc="FC062A0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4FC801B6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2B403B"/>
    <w:multiLevelType w:val="hybridMultilevel"/>
    <w:tmpl w:val="C7721608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604F3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953AD"/>
    <w:multiLevelType w:val="hybridMultilevel"/>
    <w:tmpl w:val="9D287906"/>
    <w:lvl w:ilvl="0" w:tplc="21A04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42E70"/>
    <w:multiLevelType w:val="hybridMultilevel"/>
    <w:tmpl w:val="86A01ABA"/>
    <w:lvl w:ilvl="0" w:tplc="A84E2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F068A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A59A2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E21A0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D542C77"/>
    <w:multiLevelType w:val="hybridMultilevel"/>
    <w:tmpl w:val="50D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574DD"/>
    <w:multiLevelType w:val="hybridMultilevel"/>
    <w:tmpl w:val="0A825682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537BB"/>
    <w:multiLevelType w:val="hybridMultilevel"/>
    <w:tmpl w:val="A1FE4070"/>
    <w:lvl w:ilvl="0" w:tplc="D678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30B01"/>
    <w:multiLevelType w:val="hybridMultilevel"/>
    <w:tmpl w:val="E51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6176C5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9613C"/>
    <w:multiLevelType w:val="hybridMultilevel"/>
    <w:tmpl w:val="EB107F2A"/>
    <w:lvl w:ilvl="0" w:tplc="DC929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55E70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D1464"/>
    <w:multiLevelType w:val="hybridMultilevel"/>
    <w:tmpl w:val="D9A2BC5C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9">
    <w:nsid w:val="747D39BE"/>
    <w:multiLevelType w:val="hybridMultilevel"/>
    <w:tmpl w:val="D8EC809C"/>
    <w:lvl w:ilvl="0" w:tplc="EBE68D36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40">
    <w:nsid w:val="753D7753"/>
    <w:multiLevelType w:val="hybridMultilevel"/>
    <w:tmpl w:val="DD76A3AE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77C34D43"/>
    <w:multiLevelType w:val="hybridMultilevel"/>
    <w:tmpl w:val="B1300CF6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2">
    <w:nsid w:val="78EA0163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2"/>
  </w:num>
  <w:num w:numId="4">
    <w:abstractNumId w:val="10"/>
  </w:num>
  <w:num w:numId="5">
    <w:abstractNumId w:val="6"/>
  </w:num>
  <w:num w:numId="6">
    <w:abstractNumId w:val="15"/>
  </w:num>
  <w:num w:numId="7">
    <w:abstractNumId w:val="20"/>
  </w:num>
  <w:num w:numId="8">
    <w:abstractNumId w:val="16"/>
  </w:num>
  <w:num w:numId="9">
    <w:abstractNumId w:val="32"/>
  </w:num>
  <w:num w:numId="10">
    <w:abstractNumId w:val="9"/>
  </w:num>
  <w:num w:numId="11">
    <w:abstractNumId w:val="8"/>
  </w:num>
  <w:num w:numId="12">
    <w:abstractNumId w:val="13"/>
  </w:num>
  <w:num w:numId="13">
    <w:abstractNumId w:val="24"/>
  </w:num>
  <w:num w:numId="14">
    <w:abstractNumId w:val="34"/>
  </w:num>
  <w:num w:numId="15">
    <w:abstractNumId w:val="11"/>
  </w:num>
  <w:num w:numId="16">
    <w:abstractNumId w:val="31"/>
  </w:num>
  <w:num w:numId="17">
    <w:abstractNumId w:val="19"/>
  </w:num>
  <w:num w:numId="18">
    <w:abstractNumId w:val="26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"/>
  </w:num>
  <w:num w:numId="36">
    <w:abstractNumId w:val="3"/>
  </w:num>
  <w:num w:numId="37">
    <w:abstractNumId w:val="0"/>
  </w:num>
  <w:num w:numId="38">
    <w:abstractNumId w:val="42"/>
  </w:num>
  <w:num w:numId="39">
    <w:abstractNumId w:val="29"/>
  </w:num>
  <w:num w:numId="40">
    <w:abstractNumId w:val="22"/>
  </w:num>
  <w:num w:numId="41">
    <w:abstractNumId w:val="37"/>
  </w:num>
  <w:num w:numId="42">
    <w:abstractNumId w:val="28"/>
  </w:num>
  <w:num w:numId="43">
    <w:abstractNumId w:val="7"/>
  </w:num>
  <w:num w:numId="44">
    <w:abstractNumId w:val="5"/>
  </w:num>
  <w:num w:numId="45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873FD"/>
    <w:rsid w:val="000C0CA8"/>
    <w:rsid w:val="000D4296"/>
    <w:rsid w:val="001359F2"/>
    <w:rsid w:val="00156E6F"/>
    <w:rsid w:val="00185356"/>
    <w:rsid w:val="001C0DD2"/>
    <w:rsid w:val="001E245D"/>
    <w:rsid w:val="00202DA7"/>
    <w:rsid w:val="00206025"/>
    <w:rsid w:val="002160F2"/>
    <w:rsid w:val="00221A67"/>
    <w:rsid w:val="002539CE"/>
    <w:rsid w:val="0025668D"/>
    <w:rsid w:val="002631E4"/>
    <w:rsid w:val="00272B8B"/>
    <w:rsid w:val="002D0917"/>
    <w:rsid w:val="00300280"/>
    <w:rsid w:val="00301562"/>
    <w:rsid w:val="0031511D"/>
    <w:rsid w:val="003548A8"/>
    <w:rsid w:val="003701D7"/>
    <w:rsid w:val="003747E6"/>
    <w:rsid w:val="003F77B0"/>
    <w:rsid w:val="004176B5"/>
    <w:rsid w:val="00432A59"/>
    <w:rsid w:val="00435847"/>
    <w:rsid w:val="00473FDA"/>
    <w:rsid w:val="004B7CC9"/>
    <w:rsid w:val="004E4257"/>
    <w:rsid w:val="0054174B"/>
    <w:rsid w:val="00553C79"/>
    <w:rsid w:val="00575EA7"/>
    <w:rsid w:val="00577F6D"/>
    <w:rsid w:val="005802A5"/>
    <w:rsid w:val="00584737"/>
    <w:rsid w:val="005C39C2"/>
    <w:rsid w:val="005D31B9"/>
    <w:rsid w:val="005E2194"/>
    <w:rsid w:val="0060493B"/>
    <w:rsid w:val="006257BE"/>
    <w:rsid w:val="00670671"/>
    <w:rsid w:val="006753F9"/>
    <w:rsid w:val="00681C42"/>
    <w:rsid w:val="006855DC"/>
    <w:rsid w:val="006A5D1A"/>
    <w:rsid w:val="006E420F"/>
    <w:rsid w:val="006E56E2"/>
    <w:rsid w:val="006F3991"/>
    <w:rsid w:val="006F7ED1"/>
    <w:rsid w:val="0070588B"/>
    <w:rsid w:val="007338F6"/>
    <w:rsid w:val="00751590"/>
    <w:rsid w:val="00754C73"/>
    <w:rsid w:val="007703AF"/>
    <w:rsid w:val="00787284"/>
    <w:rsid w:val="007A1DE8"/>
    <w:rsid w:val="007C2525"/>
    <w:rsid w:val="007D4740"/>
    <w:rsid w:val="007F21C9"/>
    <w:rsid w:val="00815F93"/>
    <w:rsid w:val="008243D9"/>
    <w:rsid w:val="00826437"/>
    <w:rsid w:val="00843314"/>
    <w:rsid w:val="00882612"/>
    <w:rsid w:val="008A45EA"/>
    <w:rsid w:val="008B6895"/>
    <w:rsid w:val="008D3541"/>
    <w:rsid w:val="008D7C7C"/>
    <w:rsid w:val="00926F40"/>
    <w:rsid w:val="00953702"/>
    <w:rsid w:val="009650B3"/>
    <w:rsid w:val="00984338"/>
    <w:rsid w:val="0099744F"/>
    <w:rsid w:val="009A46A9"/>
    <w:rsid w:val="009B2AFC"/>
    <w:rsid w:val="009F4117"/>
    <w:rsid w:val="009F47F5"/>
    <w:rsid w:val="00A208DD"/>
    <w:rsid w:val="00A23833"/>
    <w:rsid w:val="00A23BD1"/>
    <w:rsid w:val="00A26E9A"/>
    <w:rsid w:val="00A544E7"/>
    <w:rsid w:val="00A638EF"/>
    <w:rsid w:val="00AC3388"/>
    <w:rsid w:val="00AE155A"/>
    <w:rsid w:val="00B07BF9"/>
    <w:rsid w:val="00B1776A"/>
    <w:rsid w:val="00B17CEE"/>
    <w:rsid w:val="00B4032F"/>
    <w:rsid w:val="00B761B3"/>
    <w:rsid w:val="00B871C5"/>
    <w:rsid w:val="00BB5444"/>
    <w:rsid w:val="00BD4488"/>
    <w:rsid w:val="00BE50BF"/>
    <w:rsid w:val="00BF6CC0"/>
    <w:rsid w:val="00C07B09"/>
    <w:rsid w:val="00C216BE"/>
    <w:rsid w:val="00C52980"/>
    <w:rsid w:val="00C74D6D"/>
    <w:rsid w:val="00C87E37"/>
    <w:rsid w:val="00CA52C8"/>
    <w:rsid w:val="00CF5B49"/>
    <w:rsid w:val="00D173F8"/>
    <w:rsid w:val="00D234F3"/>
    <w:rsid w:val="00D4458D"/>
    <w:rsid w:val="00D532D0"/>
    <w:rsid w:val="00D735D9"/>
    <w:rsid w:val="00D84EEB"/>
    <w:rsid w:val="00D92357"/>
    <w:rsid w:val="00DA2A6D"/>
    <w:rsid w:val="00DB4FC3"/>
    <w:rsid w:val="00DC363E"/>
    <w:rsid w:val="00DD57E3"/>
    <w:rsid w:val="00E2329E"/>
    <w:rsid w:val="00E95D0C"/>
    <w:rsid w:val="00EA46B0"/>
    <w:rsid w:val="00F04719"/>
    <w:rsid w:val="00F247F3"/>
    <w:rsid w:val="00F763B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B085E7-0A94-44E8-9700-1402E99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17CEE"/>
    <w:pPr>
      <w:spacing w:line="276" w:lineRule="auto"/>
      <w:ind w:left="720"/>
      <w:contextualSpacing/>
    </w:pPr>
    <w:rPr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s.fit.hcmus.edu.vn/course/view.php?id=1152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164</TotalTime>
  <Pages>14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8226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Tien Vu Khach</cp:lastModifiedBy>
  <cp:revision>76</cp:revision>
  <cp:lastPrinted>2013-12-07T15:57:00Z</cp:lastPrinted>
  <dcterms:created xsi:type="dcterms:W3CDTF">2013-10-13T11:06:00Z</dcterms:created>
  <dcterms:modified xsi:type="dcterms:W3CDTF">2017-03-20T16:21:00Z</dcterms:modified>
</cp:coreProperties>
</file>