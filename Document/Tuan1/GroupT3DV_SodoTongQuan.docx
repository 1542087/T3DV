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7A1DE8" w:rsidRPr="007A1DE8" w:rsidRDefault="00F315AF" w:rsidP="00B17CEE">
      <w:pPr>
        <w:pStyle w:val="Title"/>
        <w:jc w:val="right"/>
        <w:rPr>
          <w:lang w:val="en-US"/>
        </w:rPr>
      </w:pPr>
      <w:r>
        <w:rPr>
          <w:lang w:val="en-US"/>
        </w:rPr>
        <w:t xml:space="preserve">Sơ đồ tổng quan </w:t>
      </w:r>
      <w:r w:rsidR="00F247F3">
        <w:rPr>
          <w:color w:val="0000FF"/>
          <w:lang w:val="en-US"/>
        </w:rPr>
        <w:t>Bank Management</w:t>
      </w: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17CEE">
        <w:rPr>
          <w:rFonts w:ascii="Arial" w:hAnsi="Arial"/>
          <w:color w:val="0000FF"/>
          <w:sz w:val="34"/>
          <w:szCs w:val="30"/>
          <w:lang w:val="en-US"/>
        </w:rPr>
        <w:t>1.</w:t>
      </w:r>
      <w:r w:rsidR="00233B57"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B17CEE" w:rsidRDefault="00F247F3" w:rsidP="00B17CEE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1442107</w:t>
      </w:r>
      <w:r w:rsidR="00B17CEE">
        <w:rPr>
          <w:rFonts w:ascii="Arial" w:hAnsi="Arial" w:cs="Arial"/>
          <w:color w:val="0000FF"/>
          <w:sz w:val="30"/>
          <w:szCs w:val="30"/>
          <w:lang w:val="en-US"/>
        </w:rPr>
        <w:t xml:space="preserve">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Trịnh Văn Vinh</w:t>
      </w:r>
    </w:p>
    <w:p w:rsidR="00B17CEE" w:rsidRDefault="00F247F3" w:rsidP="00F247F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1542011</w:t>
      </w:r>
      <w:r w:rsidR="00B17CEE">
        <w:rPr>
          <w:rFonts w:ascii="Arial" w:hAnsi="Arial" w:cs="Arial"/>
          <w:color w:val="0000FF"/>
          <w:sz w:val="30"/>
          <w:szCs w:val="30"/>
          <w:lang w:val="en-US"/>
        </w:rPr>
        <w:t xml:space="preserve">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Nguyễn Trí Dũng</w:t>
      </w:r>
    </w:p>
    <w:p w:rsidR="00F247F3" w:rsidRDefault="00F247F3" w:rsidP="00F247F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1542087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Trần Hữu Thành</w:t>
      </w:r>
    </w:p>
    <w:p w:rsidR="00F247F3" w:rsidRDefault="00F247F3" w:rsidP="00F247F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1542094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Thạch Anh Tiến</w:t>
      </w:r>
    </w:p>
    <w:p w:rsidR="00F247F3" w:rsidRPr="00EA3812" w:rsidRDefault="00F247F3" w:rsidP="00F247F3">
      <w:pPr>
        <w:ind w:left="2160" w:firstLine="720"/>
        <w:rPr>
          <w:rFonts w:ascii="Arial" w:hAnsi="Arial" w:cs="Arial"/>
          <w:color w:val="0000FF"/>
          <w:sz w:val="30"/>
          <w:szCs w:val="30"/>
          <w:lang w:val="en-US"/>
        </w:rPr>
        <w:sectPr w:rsidR="00F247F3" w:rsidRPr="00EA3812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1542104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- </w:t>
      </w:r>
      <w:bookmarkStart w:id="0" w:name="_GoBack"/>
      <w:bookmarkEnd w:id="0"/>
      <w:r w:rsidRPr="00F247F3">
        <w:rPr>
          <w:rFonts w:ascii="Arial" w:hAnsi="Arial" w:cs="Arial"/>
          <w:color w:val="0000FF"/>
          <w:sz w:val="30"/>
          <w:szCs w:val="30"/>
          <w:lang w:val="en-US"/>
        </w:rPr>
        <w:t>Nguyễn Minh Trung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2952"/>
        <w:gridCol w:w="3096"/>
      </w:tblGrid>
      <w:tr w:rsidR="00E95D0C" w:rsidRPr="007A1DE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500584" w:rsidP="00575EA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</w:t>
            </w:r>
            <w:r w:rsidR="00575EA7">
              <w:rPr>
                <w:rFonts w:eastAsia="SimSun"/>
                <w:lang w:val="en-US"/>
              </w:rPr>
              <w:t>0</w:t>
            </w:r>
            <w:r w:rsidR="00B17CEE" w:rsidRPr="00B761B3">
              <w:rPr>
                <w:rFonts w:eastAsia="SimSun"/>
                <w:lang w:val="en-US"/>
              </w:rPr>
              <w:t>/</w:t>
            </w:r>
            <w:r w:rsidR="00575EA7">
              <w:rPr>
                <w:rFonts w:eastAsia="SimSun"/>
                <w:lang w:val="en-US"/>
              </w:rPr>
              <w:t>03</w:t>
            </w:r>
            <w:r w:rsidR="00B17CEE" w:rsidRPr="00B761B3">
              <w:rPr>
                <w:rFonts w:eastAsia="SimSun"/>
                <w:lang w:val="en-US"/>
              </w:rPr>
              <w:t>/201</w:t>
            </w:r>
            <w:r w:rsidR="00575EA7">
              <w:rPr>
                <w:rFonts w:eastAsia="SimSun"/>
                <w:lang w:val="en-US"/>
              </w:rPr>
              <w:t>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B17CE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B761B3">
              <w:rPr>
                <w:rFonts w:eastAsia="SimSun"/>
                <w:lang w:val="en-US"/>
              </w:rPr>
              <w:t>1.0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3D52B1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Sơ đồ tổng quan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D6E" w:rsidRPr="00B761B3" w:rsidRDefault="003D52B1" w:rsidP="00500584">
            <w:pPr>
              <w:keepLines/>
              <w:spacing w:after="120"/>
              <w:rPr>
                <w:rFonts w:eastAsia="SimSun"/>
                <w:lang w:val="en-US"/>
              </w:rPr>
            </w:pPr>
            <w:r w:rsidRPr="003D52B1">
              <w:rPr>
                <w:rFonts w:eastAsia="SimSun"/>
                <w:lang w:val="en-US"/>
              </w:rPr>
              <w:t>Nguyễn Minh Trung</w:t>
            </w:r>
          </w:p>
        </w:tc>
      </w:tr>
      <w:tr w:rsidR="00B761B3" w:rsidRPr="007A1DE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3D52B1" w:rsidP="003D52B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20</w:t>
            </w:r>
            <w:r w:rsidRPr="00B761B3">
              <w:rPr>
                <w:rFonts w:eastAsia="SimSun"/>
                <w:lang w:val="en-US"/>
              </w:rPr>
              <w:t>/</w:t>
            </w:r>
            <w:r>
              <w:rPr>
                <w:rFonts w:eastAsia="SimSun"/>
                <w:lang w:val="en-US"/>
              </w:rPr>
              <w:t>03</w:t>
            </w:r>
            <w:r w:rsidRPr="00B761B3">
              <w:rPr>
                <w:rFonts w:eastAsia="SimSun"/>
                <w:lang w:val="en-US"/>
              </w:rPr>
              <w:t>/201</w:t>
            </w:r>
            <w:r>
              <w:rPr>
                <w:rFonts w:eastAsia="SimSun"/>
                <w:lang w:val="en-US"/>
              </w:rPr>
              <w:t>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3D52B1" w:rsidP="003D52B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3D52B1" w:rsidP="003D52B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Sơ đồ tổng quan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3D52B1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3D52B1">
              <w:rPr>
                <w:rFonts w:eastAsia="SimSun"/>
                <w:lang w:val="en-US"/>
              </w:rPr>
              <w:t>Nguyễn Trí Dũng</w:t>
            </w: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CD0BEC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77815819" w:history="1">
        <w:r w:rsidR="00CD0BEC" w:rsidRPr="00FF5ADC">
          <w:rPr>
            <w:rStyle w:val="Hyperlink"/>
            <w:noProof/>
          </w:rPr>
          <w:t>1.</w:t>
        </w:r>
        <w:r w:rsidR="00CD0BEC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D0BEC" w:rsidRPr="00FF5ADC">
          <w:rPr>
            <w:rStyle w:val="Hyperlink"/>
            <w:noProof/>
            <w:lang w:val="en-US"/>
          </w:rPr>
          <w:t>Sơ đồ Class Diagram</w:t>
        </w:r>
        <w:r w:rsidR="00CD0BEC">
          <w:rPr>
            <w:noProof/>
            <w:webHidden/>
          </w:rPr>
          <w:tab/>
        </w:r>
        <w:r w:rsidR="00CD0BEC">
          <w:rPr>
            <w:noProof/>
            <w:webHidden/>
          </w:rPr>
          <w:fldChar w:fldCharType="begin"/>
        </w:r>
        <w:r w:rsidR="00CD0BEC">
          <w:rPr>
            <w:noProof/>
            <w:webHidden/>
          </w:rPr>
          <w:instrText xml:space="preserve"> PAGEREF _Toc477815819 \h </w:instrText>
        </w:r>
        <w:r w:rsidR="00CD0BEC">
          <w:rPr>
            <w:noProof/>
            <w:webHidden/>
          </w:rPr>
        </w:r>
        <w:r w:rsidR="00CD0BEC">
          <w:rPr>
            <w:noProof/>
            <w:webHidden/>
          </w:rPr>
          <w:fldChar w:fldCharType="separate"/>
        </w:r>
        <w:r w:rsidR="00CD0BEC">
          <w:rPr>
            <w:noProof/>
            <w:webHidden/>
          </w:rPr>
          <w:t>3</w:t>
        </w:r>
        <w:r w:rsidR="00CD0BEC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477815819"/>
      <w:r>
        <w:rPr>
          <w:lang w:val="en-US"/>
        </w:rPr>
        <w:t xml:space="preserve">Sơ đồ </w:t>
      </w:r>
      <w:r w:rsidR="00233B57">
        <w:rPr>
          <w:lang w:val="en-US"/>
        </w:rPr>
        <w:t>Class Diagram</w:t>
      </w:r>
      <w:bookmarkEnd w:id="1"/>
    </w:p>
    <w:p w:rsidR="00A23833" w:rsidRPr="00233B57" w:rsidRDefault="00A23833" w:rsidP="00233B57">
      <w:pPr>
        <w:rPr>
          <w:lang w:val="en-US"/>
        </w:rPr>
      </w:pPr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</w:p>
    <w:bookmarkEnd w:id="2"/>
    <w:bookmarkEnd w:id="3"/>
    <w:bookmarkEnd w:id="4"/>
    <w:bookmarkEnd w:id="5"/>
    <w:bookmarkEnd w:id="6"/>
    <w:p w:rsidR="00A23833" w:rsidRDefault="00A23833" w:rsidP="00A23833">
      <w:pPr>
        <w:pStyle w:val="BodyText"/>
        <w:rPr>
          <w:lang w:val="en-US"/>
        </w:rPr>
      </w:pPr>
    </w:p>
    <w:sectPr w:rsidR="00A23833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72A" w:rsidRDefault="0022472A">
      <w:r>
        <w:separator/>
      </w:r>
    </w:p>
  </w:endnote>
  <w:endnote w:type="continuationSeparator" w:id="0">
    <w:p w:rsidR="0022472A" w:rsidRDefault="0022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459" w:rsidRDefault="009B1459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58752" behindDoc="0" locked="0" layoutInCell="1" allowOverlap="1" wp14:anchorId="4F62DADD" wp14:editId="1E732CAD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9B1459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9B1459" w:rsidRPr="007A1DE8" w:rsidRDefault="009B1459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57728" behindDoc="1" locked="0" layoutInCell="1" allowOverlap="1" wp14:anchorId="2095AB7B" wp14:editId="28E05265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9B1459" w:rsidRPr="00B871C5" w:rsidRDefault="009B1459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9164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9B1459" w:rsidRDefault="009B14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72A" w:rsidRDefault="0022472A">
      <w:r>
        <w:separator/>
      </w:r>
    </w:p>
  </w:footnote>
  <w:footnote w:type="continuationSeparator" w:id="0">
    <w:p w:rsidR="0022472A" w:rsidRDefault="002247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459" w:rsidRDefault="009B1459" w:rsidP="009B1459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1431AAF" wp14:editId="566358F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FDD702" id="Freeform 1" o:spid="_x0000_s1026" style="position:absolute;margin-left:0;margin-top:0;width:93.15pt;height:81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59776" behindDoc="0" locked="0" layoutInCell="1" allowOverlap="1" wp14:anchorId="3C5988E0" wp14:editId="51E4BE3C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1459" w:rsidRDefault="009B1459" w:rsidP="009B1459">
    <w:pPr>
      <w:pStyle w:val="Title"/>
      <w:rPr>
        <w:lang w:val="en-US"/>
      </w:rPr>
    </w:pPr>
  </w:p>
  <w:p w:rsidR="009B1459" w:rsidRPr="003B1A2B" w:rsidRDefault="009B1459" w:rsidP="009B1459">
    <w:pPr>
      <w:rPr>
        <w:lang w:val="en-US"/>
      </w:rPr>
    </w:pPr>
  </w:p>
  <w:p w:rsidR="009B1459" w:rsidRPr="00F247F3" w:rsidRDefault="0022472A" w:rsidP="00F247F3">
    <w:pPr>
      <w:pStyle w:val="Header"/>
      <w:jc w:val="center"/>
      <w:rPr>
        <w:rFonts w:eastAsia="Tahoma"/>
        <w:sz w:val="48"/>
        <w:szCs w:val="48"/>
      </w:rPr>
    </w:pPr>
    <w:hyperlink r:id="rId2" w:history="1">
      <w:r w:rsidR="009B1459" w:rsidRPr="00F247F3">
        <w:rPr>
          <w:rStyle w:val="Hyperlink"/>
          <w:rFonts w:ascii="Helvetica" w:hAnsi="Helvetica" w:cs="Helvetica"/>
          <w:b/>
          <w:bCs/>
          <w:color w:val="000000"/>
          <w:sz w:val="48"/>
          <w:szCs w:val="48"/>
        </w:rPr>
        <w:t>Phát triển hệ thống thông tin hiện đại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459" w:rsidRDefault="009B1459">
    <w:r w:rsidRPr="004257CD">
      <w:rPr>
        <w:noProof/>
        <w:lang w:val="en-US" w:eastAsia="ja-JP"/>
      </w:rPr>
      <w:drawing>
        <wp:anchor distT="0" distB="0" distL="114300" distR="114300" simplePos="0" relativeHeight="251624448" behindDoc="1" locked="0" layoutInCell="1" allowOverlap="1" wp14:anchorId="4475A025" wp14:editId="6F8D738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9B1459" w:rsidTr="008D3541">
      <w:tc>
        <w:tcPr>
          <w:tcW w:w="6623" w:type="dxa"/>
          <w:shd w:val="clear" w:color="auto" w:fill="auto"/>
        </w:tcPr>
        <w:p w:rsidR="009B1459" w:rsidRPr="008D3541" w:rsidRDefault="009B1459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Bank Management</w:t>
          </w:r>
        </w:p>
      </w:tc>
      <w:tc>
        <w:tcPr>
          <w:tcW w:w="2845" w:type="dxa"/>
          <w:shd w:val="clear" w:color="auto" w:fill="auto"/>
        </w:tcPr>
        <w:p w:rsidR="009B1459" w:rsidRPr="008D3541" w:rsidRDefault="009B145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</w:t>
          </w:r>
          <w:r w:rsidR="003D52B1">
            <w:rPr>
              <w:color w:val="0000FF"/>
              <w:lang w:val="en-US"/>
            </w:rPr>
            <w:t>1</w:t>
          </w:r>
        </w:p>
      </w:tc>
    </w:tr>
    <w:tr w:rsidR="009B1459" w:rsidTr="008D3541">
      <w:tc>
        <w:tcPr>
          <w:tcW w:w="6623" w:type="dxa"/>
          <w:shd w:val="clear" w:color="auto" w:fill="auto"/>
        </w:tcPr>
        <w:p w:rsidR="009B1459" w:rsidRPr="008D3541" w:rsidRDefault="003D52B1">
          <w:pPr>
            <w:pStyle w:val="Header"/>
            <w:rPr>
              <w:lang w:val="en-US"/>
            </w:rPr>
          </w:pPr>
          <w:r>
            <w:rPr>
              <w:lang w:val="en-US"/>
            </w:rPr>
            <w:t>Sơ đồ tổng quan</w:t>
          </w:r>
        </w:p>
      </w:tc>
      <w:tc>
        <w:tcPr>
          <w:tcW w:w="2845" w:type="dxa"/>
          <w:shd w:val="clear" w:color="auto" w:fill="auto"/>
        </w:tcPr>
        <w:p w:rsidR="009B1459" w:rsidRPr="008D3541" w:rsidRDefault="009B1459" w:rsidP="00B17CEE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5C75B4">
            <w:rPr>
              <w:color w:val="0000FF"/>
              <w:lang w:val="en-US"/>
            </w:rPr>
            <w:t>20</w:t>
          </w:r>
          <w:r>
            <w:rPr>
              <w:color w:val="0000FF"/>
              <w:lang w:val="en-US"/>
            </w:rPr>
            <w:t>/3/2017</w:t>
          </w:r>
        </w:p>
      </w:tc>
    </w:tr>
  </w:tbl>
  <w:p w:rsidR="009B1459" w:rsidRPr="007A1DE8" w:rsidRDefault="009B145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6B0A1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D40A76"/>
    <w:multiLevelType w:val="hybridMultilevel"/>
    <w:tmpl w:val="03869F96"/>
    <w:lvl w:ilvl="0" w:tplc="D3C6F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84C7F"/>
    <w:multiLevelType w:val="hybridMultilevel"/>
    <w:tmpl w:val="BBDA17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306A03"/>
    <w:multiLevelType w:val="hybridMultilevel"/>
    <w:tmpl w:val="9404CB54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1DAA49D5"/>
    <w:multiLevelType w:val="hybridMultilevel"/>
    <w:tmpl w:val="9B3A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D4394"/>
    <w:multiLevelType w:val="hybridMultilevel"/>
    <w:tmpl w:val="9164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D474C"/>
    <w:multiLevelType w:val="multilevel"/>
    <w:tmpl w:val="EFEE0934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6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85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93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5" w:hanging="1800"/>
      </w:pPr>
      <w:rPr>
        <w:rFonts w:hint="default"/>
      </w:rPr>
    </w:lvl>
  </w:abstractNum>
  <w:abstractNum w:abstractNumId="7">
    <w:nsid w:val="238322A2"/>
    <w:multiLevelType w:val="hybridMultilevel"/>
    <w:tmpl w:val="AFF00E6E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33A46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96711"/>
    <w:multiLevelType w:val="hybridMultilevel"/>
    <w:tmpl w:val="AD9E2976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54514"/>
    <w:multiLevelType w:val="hybridMultilevel"/>
    <w:tmpl w:val="811C761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61F8B"/>
    <w:multiLevelType w:val="hybridMultilevel"/>
    <w:tmpl w:val="8A707522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12">
    <w:nsid w:val="33672794"/>
    <w:multiLevelType w:val="hybridMultilevel"/>
    <w:tmpl w:val="DAD25DE8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B3849"/>
    <w:multiLevelType w:val="hybridMultilevel"/>
    <w:tmpl w:val="ED8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5B566E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F6649F"/>
    <w:multiLevelType w:val="multilevel"/>
    <w:tmpl w:val="380C8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4"/>
      <w:numFmt w:val="decimal"/>
      <w:isLgl/>
      <w:lvlText w:val="%1.%2."/>
      <w:lvlJc w:val="left"/>
      <w:pPr>
        <w:ind w:left="1395" w:hanging="855"/>
      </w:pPr>
      <w:rPr>
        <w:rFonts w:hint="default"/>
      </w:rPr>
    </w:lvl>
    <w:lvl w:ilvl="2">
      <w:start w:val="16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6">
    <w:nsid w:val="3D8610BA"/>
    <w:multiLevelType w:val="hybridMultilevel"/>
    <w:tmpl w:val="B4604B32"/>
    <w:lvl w:ilvl="0" w:tplc="5AF87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423ACD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A65F8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359F0"/>
    <w:multiLevelType w:val="hybridMultilevel"/>
    <w:tmpl w:val="0674FAC2"/>
    <w:lvl w:ilvl="0" w:tplc="FC062A06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0">
    <w:nsid w:val="502B403B"/>
    <w:multiLevelType w:val="hybridMultilevel"/>
    <w:tmpl w:val="C7721608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C604F3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953AD"/>
    <w:multiLevelType w:val="hybridMultilevel"/>
    <w:tmpl w:val="9D287906"/>
    <w:lvl w:ilvl="0" w:tplc="21A04B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42E70"/>
    <w:multiLevelType w:val="hybridMultilevel"/>
    <w:tmpl w:val="86A01ABA"/>
    <w:lvl w:ilvl="0" w:tplc="A84E2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F068A"/>
    <w:multiLevelType w:val="hybridMultilevel"/>
    <w:tmpl w:val="DAD25DE8"/>
    <w:lvl w:ilvl="0" w:tplc="9E36FF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5D542C77"/>
    <w:multiLevelType w:val="hybridMultilevel"/>
    <w:tmpl w:val="50D6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D574DD"/>
    <w:multiLevelType w:val="hybridMultilevel"/>
    <w:tmpl w:val="0A825682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D537BB"/>
    <w:multiLevelType w:val="hybridMultilevel"/>
    <w:tmpl w:val="A1FE4070"/>
    <w:lvl w:ilvl="0" w:tplc="D6783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70302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A30B01"/>
    <w:multiLevelType w:val="hybridMultilevel"/>
    <w:tmpl w:val="E514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79613C"/>
    <w:multiLevelType w:val="hybridMultilevel"/>
    <w:tmpl w:val="EB107F2A"/>
    <w:lvl w:ilvl="0" w:tplc="DC9290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3D1464"/>
    <w:multiLevelType w:val="hybridMultilevel"/>
    <w:tmpl w:val="D9A2BC5C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33">
    <w:nsid w:val="747D39BE"/>
    <w:multiLevelType w:val="hybridMultilevel"/>
    <w:tmpl w:val="D8EC809C"/>
    <w:lvl w:ilvl="0" w:tplc="EBE68D36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34">
    <w:nsid w:val="753D7753"/>
    <w:multiLevelType w:val="hybridMultilevel"/>
    <w:tmpl w:val="DD76A3AE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35">
    <w:nsid w:val="77C34D43"/>
    <w:multiLevelType w:val="hybridMultilevel"/>
    <w:tmpl w:val="B1300CF6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25"/>
  </w:num>
  <w:num w:numId="3">
    <w:abstractNumId w:val="2"/>
  </w:num>
  <w:num w:numId="4">
    <w:abstractNumId w:val="7"/>
  </w:num>
  <w:num w:numId="5">
    <w:abstractNumId w:val="4"/>
  </w:num>
  <w:num w:numId="6">
    <w:abstractNumId w:val="12"/>
  </w:num>
  <w:num w:numId="7">
    <w:abstractNumId w:val="17"/>
  </w:num>
  <w:num w:numId="8">
    <w:abstractNumId w:val="13"/>
  </w:num>
  <w:num w:numId="9">
    <w:abstractNumId w:val="27"/>
  </w:num>
  <w:num w:numId="10">
    <w:abstractNumId w:val="6"/>
  </w:num>
  <w:num w:numId="11">
    <w:abstractNumId w:val="5"/>
  </w:num>
  <w:num w:numId="12">
    <w:abstractNumId w:val="10"/>
  </w:num>
  <w:num w:numId="13">
    <w:abstractNumId w:val="21"/>
  </w:num>
  <w:num w:numId="14">
    <w:abstractNumId w:val="30"/>
  </w:num>
  <w:num w:numId="15">
    <w:abstractNumId w:val="8"/>
  </w:num>
  <w:num w:numId="16">
    <w:abstractNumId w:val="26"/>
  </w:num>
  <w:num w:numId="17">
    <w:abstractNumId w:val="16"/>
  </w:num>
  <w:num w:numId="18">
    <w:abstractNumId w:val="23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"/>
  </w:num>
  <w:num w:numId="36">
    <w:abstractNumId w:val="31"/>
  </w:num>
  <w:num w:numId="37">
    <w:abstractNumId w:val="29"/>
  </w:num>
  <w:num w:numId="38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14D6E"/>
    <w:rsid w:val="000519D9"/>
    <w:rsid w:val="000C0CA8"/>
    <w:rsid w:val="00185356"/>
    <w:rsid w:val="0020612C"/>
    <w:rsid w:val="002160F2"/>
    <w:rsid w:val="00221A67"/>
    <w:rsid w:val="0022472A"/>
    <w:rsid w:val="00233B57"/>
    <w:rsid w:val="00286AC6"/>
    <w:rsid w:val="002E4EBF"/>
    <w:rsid w:val="00301562"/>
    <w:rsid w:val="00301BFB"/>
    <w:rsid w:val="0031511D"/>
    <w:rsid w:val="003548A8"/>
    <w:rsid w:val="003652D9"/>
    <w:rsid w:val="003701D7"/>
    <w:rsid w:val="003747E6"/>
    <w:rsid w:val="00391646"/>
    <w:rsid w:val="003D52B1"/>
    <w:rsid w:val="003F66CB"/>
    <w:rsid w:val="004176B5"/>
    <w:rsid w:val="00435847"/>
    <w:rsid w:val="004B7CC9"/>
    <w:rsid w:val="004E4257"/>
    <w:rsid w:val="00500584"/>
    <w:rsid w:val="0056677B"/>
    <w:rsid w:val="00575EA7"/>
    <w:rsid w:val="005802A5"/>
    <w:rsid w:val="005C75B4"/>
    <w:rsid w:val="005D31B9"/>
    <w:rsid w:val="0060493B"/>
    <w:rsid w:val="006257BE"/>
    <w:rsid w:val="006855DC"/>
    <w:rsid w:val="00687D62"/>
    <w:rsid w:val="006E420F"/>
    <w:rsid w:val="006E56E2"/>
    <w:rsid w:val="006F3991"/>
    <w:rsid w:val="007338F6"/>
    <w:rsid w:val="00754C73"/>
    <w:rsid w:val="007A1DE8"/>
    <w:rsid w:val="007B5091"/>
    <w:rsid w:val="007E0E0C"/>
    <w:rsid w:val="007F21C9"/>
    <w:rsid w:val="007F7B54"/>
    <w:rsid w:val="008243D9"/>
    <w:rsid w:val="008D3541"/>
    <w:rsid w:val="00984338"/>
    <w:rsid w:val="0099744F"/>
    <w:rsid w:val="009B1459"/>
    <w:rsid w:val="009B2AFC"/>
    <w:rsid w:val="009F4117"/>
    <w:rsid w:val="009F47F5"/>
    <w:rsid w:val="00A10435"/>
    <w:rsid w:val="00A23833"/>
    <w:rsid w:val="00A544E7"/>
    <w:rsid w:val="00A638EF"/>
    <w:rsid w:val="00A85464"/>
    <w:rsid w:val="00AC3388"/>
    <w:rsid w:val="00B07BF9"/>
    <w:rsid w:val="00B1776A"/>
    <w:rsid w:val="00B17CEE"/>
    <w:rsid w:val="00B341E2"/>
    <w:rsid w:val="00B352BE"/>
    <w:rsid w:val="00B761B3"/>
    <w:rsid w:val="00B871C5"/>
    <w:rsid w:val="00BB5444"/>
    <w:rsid w:val="00C74D6D"/>
    <w:rsid w:val="00CA52C8"/>
    <w:rsid w:val="00CB1984"/>
    <w:rsid w:val="00CD0BEC"/>
    <w:rsid w:val="00CE43E2"/>
    <w:rsid w:val="00D234F3"/>
    <w:rsid w:val="00D532D0"/>
    <w:rsid w:val="00DA2A6D"/>
    <w:rsid w:val="00DC363E"/>
    <w:rsid w:val="00DD57E3"/>
    <w:rsid w:val="00E95D0C"/>
    <w:rsid w:val="00EE0630"/>
    <w:rsid w:val="00F247F3"/>
    <w:rsid w:val="00F315AF"/>
    <w:rsid w:val="00F52266"/>
    <w:rsid w:val="00FA2327"/>
    <w:rsid w:val="00FB3FFD"/>
    <w:rsid w:val="00FC77E2"/>
    <w:rsid w:val="00FE516E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B085E7-0A94-44E8-9700-1402E991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B17CEE"/>
    <w:pPr>
      <w:spacing w:line="276" w:lineRule="auto"/>
      <w:ind w:left="720"/>
      <w:contextualSpacing/>
    </w:pPr>
    <w:rPr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urses.fit.hcmus.edu.vn/course/view.php?id=1152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28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540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Tien Vu Khach</cp:lastModifiedBy>
  <cp:revision>22</cp:revision>
  <cp:lastPrinted>2013-12-07T15:57:00Z</cp:lastPrinted>
  <dcterms:created xsi:type="dcterms:W3CDTF">2017-03-20T15:46:00Z</dcterms:created>
  <dcterms:modified xsi:type="dcterms:W3CDTF">2017-03-20T16:50:00Z</dcterms:modified>
</cp:coreProperties>
</file>